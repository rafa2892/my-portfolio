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574"/>
        <w:gridCol w:w="278"/>
        <w:gridCol w:w="3288"/>
        <w:gridCol w:w="6146"/>
        <w:gridCol w:w="406"/>
        <w:gridCol w:w="616"/>
      </w:tblGrid>
      <w:tr w:rsidR="00F91753" w:rsidRPr="00711EEA" w14:paraId="1FEFA0A0" w14:textId="77777777" w:rsidTr="0089047A">
        <w:trPr>
          <w:trHeight w:val="600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A8A7D" w14:textId="77777777" w:rsidR="00F91753" w:rsidRPr="00711EEA" w:rsidRDefault="00F91753" w:rsidP="00320ECB">
            <w:pPr>
              <w:rPr>
                <w:noProof/>
                <w:lang w:val="es-ES"/>
              </w:rPr>
            </w:pPr>
          </w:p>
        </w:tc>
      </w:tr>
      <w:tr w:rsidR="005A693B" w:rsidRPr="00711EEA" w14:paraId="10E53EDA" w14:textId="77777777" w:rsidTr="0089047A">
        <w:trPr>
          <w:trHeight w:val="273"/>
        </w:trPr>
        <w:tc>
          <w:tcPr>
            <w:tcW w:w="567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F1CAF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4C325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9922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F329D" w14:textId="77777777" w:rsidR="00F91753" w:rsidRPr="00711EEA" w:rsidRDefault="00F91753" w:rsidP="001E5794">
            <w:pPr>
              <w:pStyle w:val="NoSpacing"/>
              <w:rPr>
                <w:noProof/>
                <w:lang w:val="es-ES"/>
              </w:rPr>
            </w:pPr>
          </w:p>
        </w:tc>
        <w:tc>
          <w:tcPr>
            <w:tcW w:w="28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598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8AD82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5A693B" w:rsidRPr="001B0536" w14:paraId="652B8293" w14:textId="77777777" w:rsidTr="0089047A">
        <w:trPr>
          <w:trHeight w:val="160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8F6E1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3ECBA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6D975A" w14:textId="24210B90" w:rsidR="00261E7B" w:rsidRPr="00711EEA" w:rsidRDefault="00261E7B" w:rsidP="005A3E0B">
            <w:pPr>
              <w:pStyle w:val="Title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50A04B0" wp14:editId="4C62B113">
                      <wp:extent cx="585216" cy="91440"/>
                      <wp:effectExtent l="0" t="0" r="24765" b="22860"/>
                      <wp:docPr id="3" name="Forma libre: Forma 3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7D7B899" id="Forma libre: Forma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LyPAUAAIY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711EEA">
              <w:rPr>
                <w:noProof/>
                <w:lang w:val="es-ES" w:bidi="es-ES"/>
              </w:rPr>
              <w:t xml:space="preserve"> </w:t>
            </w:r>
            <w:r w:rsidR="001B0536">
              <w:rPr>
                <w:noProof/>
                <w:lang w:val="es-ES"/>
              </w:rPr>
              <w:t>Rafael Moreno</w:t>
            </w: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12FF747" wp14:editId="282E1C50">
                      <wp:extent cx="594245" cy="88583"/>
                      <wp:effectExtent l="0" t="0" r="15875" b="26035"/>
                      <wp:docPr id="4" name="Forma libre: Forma 4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shape w14:anchorId="5BC170F9" id="Forma libre: Forma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5054343B" w14:textId="0BB07645" w:rsidR="00B62B99" w:rsidRPr="00711EEA" w:rsidRDefault="001B0536" w:rsidP="001B0536">
            <w:pPr>
              <w:pStyle w:val="Subtitl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Software engineer</w:t>
            </w:r>
          </w:p>
        </w:tc>
        <w:tc>
          <w:tcPr>
            <w:tcW w:w="28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4A1C9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9F7A81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5A693B" w:rsidRPr="001B0536" w14:paraId="382F9DB0" w14:textId="77777777" w:rsidTr="0089047A">
        <w:trPr>
          <w:trHeight w:val="25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D27D4" w14:textId="77777777"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DD578" w14:textId="77777777"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633430" w14:textId="77777777" w:rsidR="004A4C74" w:rsidRPr="00711EEA" w:rsidRDefault="004A4C74" w:rsidP="001E5794">
            <w:pPr>
              <w:pStyle w:val="NoSpacing"/>
              <w:rPr>
                <w:noProof/>
                <w:lang w:val="es-ES"/>
              </w:rPr>
            </w:pPr>
          </w:p>
        </w:tc>
        <w:tc>
          <w:tcPr>
            <w:tcW w:w="28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5D5E1" w14:textId="77777777"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7AD44F" w14:textId="77777777" w:rsidR="004A4C74" w:rsidRPr="00711EEA" w:rsidRDefault="004A4C74" w:rsidP="005A3E0B">
            <w:pPr>
              <w:rPr>
                <w:noProof/>
                <w:lang w:val="es-ES"/>
              </w:rPr>
            </w:pPr>
          </w:p>
        </w:tc>
      </w:tr>
      <w:tr w:rsidR="00F91753" w:rsidRPr="001B0536" w14:paraId="2EA50693" w14:textId="77777777" w:rsidTr="0089047A">
        <w:trPr>
          <w:trHeight w:val="605"/>
        </w:trPr>
        <w:tc>
          <w:tcPr>
            <w:tcW w:w="11624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12B40" w14:textId="77777777" w:rsidR="00F91753" w:rsidRPr="00711EEA" w:rsidRDefault="00F91753" w:rsidP="005A3E0B">
            <w:pPr>
              <w:rPr>
                <w:noProof/>
                <w:lang w:val="es-ES"/>
              </w:rPr>
            </w:pPr>
          </w:p>
        </w:tc>
      </w:tr>
      <w:tr w:rsidR="00686284" w:rsidRPr="00477165" w14:paraId="2711FB62" w14:textId="77777777" w:rsidTr="0089047A">
        <w:trPr>
          <w:trHeight w:val="2160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0BFA0475" w14:textId="1B0F0175" w:rsidR="00792D43" w:rsidRPr="00711EEA" w:rsidRDefault="00690EE5" w:rsidP="00F53B71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contact</w:t>
            </w:r>
          </w:p>
          <w:p w14:paraId="1189A1D2" w14:textId="77777777" w:rsidR="003E1692" w:rsidRPr="00711EEA" w:rsidRDefault="003E1692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C00E16A" wp14:editId="18D44EE7">
                      <wp:extent cx="521970" cy="0"/>
                      <wp:effectExtent l="0" t="0" r="0" b="0"/>
                      <wp:docPr id="13" name="Conector recto 13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2C21DCBE" id="Conector recto 13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GRIRw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811BA4C" w14:textId="58F1CAC0" w:rsidR="00792D43" w:rsidRPr="001B0536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w:drawing>
                <wp:inline distT="0" distB="0" distL="0" distR="0" wp14:anchorId="23E3B645" wp14:editId="71D435B0">
                  <wp:extent cx="198010" cy="187200"/>
                  <wp:effectExtent l="0" t="0" r="0" b="3810"/>
                  <wp:docPr id="8" name="Gráfico 8" descr="Icono de teléf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7C7F37">
              <w:rPr>
                <w:noProof/>
                <w:lang w:val="es-ES"/>
              </w:rPr>
              <w:t>68253</w:t>
            </w:r>
            <w:r w:rsidR="001B0536">
              <w:rPr>
                <w:noProof/>
                <w:lang w:val="es-ES"/>
              </w:rPr>
              <w:t>7692</w:t>
            </w:r>
          </w:p>
          <w:p w14:paraId="0B24DA9E" w14:textId="3F95F3BD" w:rsidR="00792D43" w:rsidRPr="001B0536" w:rsidRDefault="00FB1F01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w:drawing>
                <wp:inline distT="0" distB="0" distL="0" distR="0" wp14:anchorId="751CA778" wp14:editId="675198DB">
                  <wp:extent cx="201295" cy="187325"/>
                  <wp:effectExtent l="0" t="0" r="8255" b="3175"/>
                  <wp:docPr id="9" name="Gráfico 9" descr="Icono de burbu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oun_Speech Bubble_178757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1B0536" w:rsidRPr="001B0536">
              <w:rPr>
                <w:noProof/>
                <w:lang w:val="es-ES"/>
              </w:rPr>
              <w:t>Rafael Moreno</w:t>
            </w:r>
          </w:p>
          <w:p w14:paraId="1FE38D2F" w14:textId="14E36B67" w:rsidR="00792D43" w:rsidRDefault="00DD2CDD" w:rsidP="00F53B71">
            <w:pPr>
              <w:pStyle w:val="Contacto"/>
              <w:framePr w:wrap="auto" w:vAnchor="margin" w:xAlign="left" w:yAlign="inline"/>
              <w:suppressOverlap w:val="0"/>
              <w:rPr>
                <w:noProof/>
                <w:lang w:val="es-ES"/>
              </w:rPr>
            </w:pPr>
            <w:r>
              <w:pict w14:anchorId="2E41298A">
                <v:shape id="Gráfico 10" o:spid="_x0000_i1026" type="#_x0000_t75" alt="Icono de correo electrónico" style="width:15pt;height:12.45pt;visibility:visible;mso-wrap-style:square">
                  <v:imagedata r:id="rId15" o:title="Icono de correo electrónico"/>
                </v:shape>
              </w:pict>
            </w:r>
            <w:r w:rsidR="00F53B71" w:rsidRPr="001B0536">
              <w:rPr>
                <w:noProof/>
                <w:lang w:val="es-ES" w:bidi="es-ES"/>
              </w:rPr>
              <w:t xml:space="preserve"> </w:t>
            </w:r>
            <w:r w:rsidR="001B0536">
              <w:rPr>
                <w:noProof/>
                <w:lang w:val="es-ES"/>
              </w:rPr>
              <w:t>rafav2009</w:t>
            </w:r>
            <w:r w:rsidR="009D49A2">
              <w:rPr>
                <w:noProof/>
                <w:lang w:val="es-ES"/>
              </w:rPr>
              <w:t>@g</w:t>
            </w:r>
            <w:r w:rsidR="00CE3263" w:rsidRPr="001B0536">
              <w:rPr>
                <w:noProof/>
                <w:lang w:val="es-ES"/>
              </w:rPr>
              <w:t>mail.</w:t>
            </w:r>
            <w:r w:rsidR="001B0536">
              <w:rPr>
                <w:noProof/>
                <w:lang w:val="es-ES"/>
              </w:rPr>
              <w:t>c</w:t>
            </w:r>
            <w:r w:rsidR="00CE3263" w:rsidRPr="001B0536">
              <w:rPr>
                <w:noProof/>
                <w:lang w:val="es-ES"/>
              </w:rPr>
              <w:t>om</w:t>
            </w:r>
          </w:p>
          <w:p w14:paraId="77ABF6DF" w14:textId="714F36D4" w:rsidR="00686284" w:rsidRPr="009D49A2" w:rsidRDefault="009D49A2" w:rsidP="009D49A2">
            <w:pPr>
              <w:rPr>
                <w:noProof/>
                <w:sz w:val="26"/>
                <w:szCs w:val="26"/>
                <w:lang w:val="es-ES"/>
              </w:rPr>
            </w:pPr>
            <w:r w:rsidRPr="009D49A2">
              <w:rPr>
                <w:noProof/>
                <w:sz w:val="26"/>
                <w:szCs w:val="26"/>
                <w:lang w:val="es-ES" w:eastAsia="es-ES"/>
              </w:rPr>
              <w:drawing>
                <wp:inline distT="0" distB="0" distL="0" distR="0" wp14:anchorId="0C5D43DC" wp14:editId="5E4CE437">
                  <wp:extent cx="169557" cy="209853"/>
                  <wp:effectExtent l="0" t="0" r="1905" b="0"/>
                  <wp:docPr id="12" name="Picture 12" descr="C:\Users\rafav\AppData\Local\Microsoft\Windows\INetCache\Content.Word\logotipo-de-gith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rafav\AppData\Local\Microsoft\Windows\INetCache\Content.Word\logotipo-de-gith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59" cy="266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53B71" w:rsidRPr="009D49A2">
              <w:rPr>
                <w:noProof/>
                <w:sz w:val="26"/>
                <w:szCs w:val="26"/>
                <w:lang w:val="es-ES" w:bidi="es-ES"/>
              </w:rPr>
              <w:t xml:space="preserve"> </w:t>
            </w:r>
            <w:r w:rsidRPr="009D49A2">
              <w:rPr>
                <w:noProof/>
                <w:sz w:val="26"/>
                <w:szCs w:val="26"/>
                <w:lang w:val="es-ES" w:bidi="es-ES"/>
              </w:rPr>
              <w:t xml:space="preserve"> </w:t>
            </w:r>
            <w:r w:rsidRPr="009D49A2">
              <w:rPr>
                <w:b/>
                <w:noProof/>
                <w:sz w:val="20"/>
                <w:szCs w:val="20"/>
                <w:lang w:val="es-ES" w:bidi="es-ES"/>
              </w:rPr>
              <w:t>htt</w:t>
            </w:r>
            <w:r w:rsidRPr="009D49A2">
              <w:rPr>
                <w:b/>
                <w:noProof/>
                <w:sz w:val="22"/>
                <w:szCs w:val="22"/>
                <w:lang w:val="es-ES" w:bidi="es-ES"/>
              </w:rPr>
              <w:t>ps://github.com/rafa2892</w:t>
            </w: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1B2ACF10" w14:textId="2AD10E48" w:rsidR="008C78F5" w:rsidRPr="00711EEA" w:rsidRDefault="00690EE5" w:rsidP="00FF673C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profile</w:t>
            </w:r>
          </w:p>
          <w:p w14:paraId="54564AA4" w14:textId="77777777" w:rsidR="003E1692" w:rsidRPr="00711EEA" w:rsidRDefault="003E1692" w:rsidP="003E1692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116D6AA3" wp14:editId="2DA0B859">
                      <wp:extent cx="521970" cy="0"/>
                      <wp:effectExtent l="0" t="0" r="0" b="0"/>
                      <wp:docPr id="14" name="Conector recto 14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32E0DEC" id="Conector recto 14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C3LLGi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E637604" w14:textId="77777777" w:rsidR="00477165" w:rsidRPr="00477165" w:rsidRDefault="00477165" w:rsidP="00477165">
            <w:pPr>
              <w:rPr>
                <w:noProof/>
                <w:lang w:val="en-TT"/>
              </w:rPr>
            </w:pPr>
            <w:r w:rsidRPr="00477165">
              <w:rPr>
                <w:noProof/>
                <w:lang w:val="en-TT"/>
              </w:rPr>
              <w:t>Systems Engineer with a completed degree and currently in the final phase of my final project. I have experience working in tech companies, participating in real-world projects as a software developer, with a primary focus on backend development.</w:t>
            </w:r>
          </w:p>
          <w:p w14:paraId="2B074F35" w14:textId="77777777" w:rsidR="00477165" w:rsidRPr="00477165" w:rsidRDefault="00477165" w:rsidP="00477165">
            <w:pPr>
              <w:rPr>
                <w:noProof/>
                <w:lang w:val="en-TT"/>
              </w:rPr>
            </w:pPr>
            <w:r w:rsidRPr="00477165">
              <w:rPr>
                <w:noProof/>
                <w:lang w:val="en-TT"/>
              </w:rPr>
              <w:t>I am capable of taking on both technical and functional responsibilities, with a strong ability to analyze situations and make informed decisions. I excel in teamwork, adaptability, and interpersonal skills, which foster a productive collaborative environment.</w:t>
            </w:r>
          </w:p>
          <w:p w14:paraId="0D7A4767" w14:textId="06CCCECA" w:rsidR="00686284" w:rsidRPr="00477165" w:rsidRDefault="00686284" w:rsidP="00B77FFB">
            <w:pPr>
              <w:rPr>
                <w:noProof/>
                <w:lang w:val="en-TT"/>
              </w:rPr>
            </w:pPr>
          </w:p>
        </w:tc>
      </w:tr>
      <w:tr w:rsidR="00F716E1" w:rsidRPr="00BD5DCA" w14:paraId="4FCD5BB4" w14:textId="77777777" w:rsidTr="001B0536">
        <w:trPr>
          <w:trHeight w:val="8188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77E5A495" w14:textId="49AFAABC" w:rsidR="00F716E1" w:rsidRPr="00711EEA" w:rsidRDefault="00690EE5" w:rsidP="00FF673C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technologies</w:t>
            </w:r>
          </w:p>
          <w:p w14:paraId="3FE7DAFF" w14:textId="77777777" w:rsidR="00F53B71" w:rsidRPr="00711EEA" w:rsidRDefault="00F53B71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09CCEC9A" wp14:editId="159D8140">
                      <wp:extent cx="521970" cy="0"/>
                      <wp:effectExtent l="0" t="0" r="0" b="0"/>
                      <wp:docPr id="17" name="Conector recto 17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08C6CFB9" id="Conector recto 17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E7571CE" w14:textId="1A8F4A74" w:rsidR="00F716E1" w:rsidRDefault="00373F40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</w:t>
            </w:r>
            <w:r w:rsidR="008F41EA">
              <w:rPr>
                <w:noProof/>
                <w:lang w:val="es-ES"/>
              </w:rPr>
              <w:t xml:space="preserve"> 8+</w:t>
            </w:r>
          </w:p>
          <w:p w14:paraId="147388CE" w14:textId="37712D29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</w:t>
            </w:r>
            <w:r w:rsidR="00EE6C12">
              <w:rPr>
                <w:noProof/>
                <w:lang w:val="es-ES"/>
              </w:rPr>
              <w:t xml:space="preserve"> </w:t>
            </w:r>
            <w:r w:rsidR="00B77FFB">
              <w:rPr>
                <w:noProof/>
                <w:lang w:val="es-ES"/>
              </w:rPr>
              <w:t>BOOT</w:t>
            </w:r>
          </w:p>
          <w:p w14:paraId="3075C860" w14:textId="2DC701C7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spring </w:t>
            </w:r>
            <w:r w:rsidR="00B77FFB">
              <w:rPr>
                <w:noProof/>
                <w:lang w:val="es-ES"/>
              </w:rPr>
              <w:t>CLOUD</w:t>
            </w:r>
          </w:p>
          <w:p w14:paraId="430DB4C5" w14:textId="01D043D1" w:rsidR="009D49A2" w:rsidRDefault="009D49A2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jpa</w:t>
            </w:r>
          </w:p>
          <w:p w14:paraId="2DC66A0A" w14:textId="459FA513" w:rsidR="009D49A2" w:rsidRDefault="009D49A2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spring batch</w:t>
            </w:r>
          </w:p>
          <w:p w14:paraId="188CA757" w14:textId="66FC7B7C" w:rsidR="00E041D5" w:rsidRDefault="00E041D5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mvc</w:t>
            </w:r>
          </w:p>
          <w:p w14:paraId="00DF04C6" w14:textId="49C38DB4" w:rsidR="009D49A2" w:rsidRDefault="009D49A2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microservice</w:t>
            </w:r>
            <w:r w:rsidR="007C7F37">
              <w:rPr>
                <w:noProof/>
                <w:lang w:val="es-ES"/>
              </w:rPr>
              <w:t>s</w:t>
            </w:r>
          </w:p>
          <w:p w14:paraId="4D2E5AE4" w14:textId="6730324F" w:rsidR="005A693B" w:rsidRDefault="005A693B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api rest</w:t>
            </w:r>
          </w:p>
          <w:p w14:paraId="3F06FF2E" w14:textId="0A785291" w:rsidR="007C7F37" w:rsidRDefault="007C7F37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postman</w:t>
            </w:r>
          </w:p>
          <w:p w14:paraId="60C98ADA" w14:textId="5F55BC3A" w:rsidR="007C7F37" w:rsidRDefault="007C7F37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JavaScript</w:t>
            </w:r>
          </w:p>
          <w:p w14:paraId="224A7E94" w14:textId="546D77FC" w:rsidR="007C7F37" w:rsidRPr="00B77FFB" w:rsidRDefault="007C7F37" w:rsidP="00B77FF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TypeScript</w:t>
            </w:r>
          </w:p>
          <w:p w14:paraId="4C3D6155" w14:textId="239549F0" w:rsidR="007C7F37" w:rsidRDefault="007C7F37" w:rsidP="00373F40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Angular</w:t>
            </w:r>
          </w:p>
          <w:p w14:paraId="75AFD5FE" w14:textId="77777777" w:rsidR="007C7F37" w:rsidRPr="007C7F37" w:rsidRDefault="007C7F37" w:rsidP="007C7F37">
            <w:pPr>
              <w:rPr>
                <w:lang w:val="es-ES"/>
              </w:rPr>
            </w:pPr>
          </w:p>
          <w:p w14:paraId="1F5A5173" w14:textId="0DA4A049" w:rsidR="005A693B" w:rsidRDefault="005A693B" w:rsidP="005A693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Software</w:t>
            </w:r>
          </w:p>
          <w:p w14:paraId="09AA17FF" w14:textId="77777777" w:rsidR="005A693B" w:rsidRDefault="005A693B" w:rsidP="005A693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2759C8D" wp14:editId="0379CD30">
                  <wp:extent cx="536575" cy="184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A5593FB" w14:textId="445EFE4A" w:rsidR="005A693B" w:rsidRDefault="005A693B" w:rsidP="005A693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Eclipse</w:t>
            </w:r>
            <w:r w:rsidR="004D54F9">
              <w:rPr>
                <w:noProof/>
                <w:lang w:val="es-ES"/>
              </w:rPr>
              <w:t xml:space="preserve"> IDE</w:t>
            </w:r>
          </w:p>
          <w:p w14:paraId="3784AB21" w14:textId="1BAF71FF" w:rsidR="005A693B" w:rsidRDefault="005A693B" w:rsidP="005A693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Intellij IDEA</w:t>
            </w:r>
          </w:p>
          <w:p w14:paraId="3A415E21" w14:textId="2EA41116" w:rsidR="005A693B" w:rsidRDefault="005A693B" w:rsidP="007C7F37">
            <w:pPr>
              <w:rPr>
                <w:noProof/>
                <w:lang w:val="es-ES"/>
              </w:rPr>
            </w:pPr>
          </w:p>
          <w:p w14:paraId="7A5F6FF5" w14:textId="5D67567F" w:rsidR="005A693B" w:rsidRPr="005A693B" w:rsidRDefault="005A693B" w:rsidP="005A693B">
            <w:pPr>
              <w:rPr>
                <w:b/>
                <w:lang w:val="en-GB"/>
              </w:rPr>
            </w:pP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p w14:paraId="3A56FB39" w14:textId="79EC85EB" w:rsidR="00F716E1" w:rsidRDefault="00690EE5" w:rsidP="00FF673C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experience</w:t>
            </w:r>
          </w:p>
          <w:p w14:paraId="01DA75D8" w14:textId="77777777" w:rsidR="00477165" w:rsidRPr="00477165" w:rsidRDefault="00477165" w:rsidP="00477165">
            <w:pPr>
              <w:rPr>
                <w:lang w:val="es-ES"/>
              </w:rPr>
            </w:pPr>
          </w:p>
          <w:p w14:paraId="75D8F5D9" w14:textId="77777777" w:rsidR="00CA56E0" w:rsidRPr="00711EEA" w:rsidRDefault="00CA56E0" w:rsidP="00CA56E0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1AE1ADC" wp14:editId="6F4960D5">
                      <wp:extent cx="3968496" cy="0"/>
                      <wp:effectExtent l="0" t="0" r="0" b="0"/>
                      <wp:docPr id="10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B4B1C7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7B01EA6" w14:textId="77777777" w:rsidR="00477165" w:rsidRPr="00477165" w:rsidRDefault="00477165" w:rsidP="00CA56E0">
            <w:pPr>
              <w:pStyle w:val="Date"/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 w:rsidRPr="00477165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Private Client in the Transportation Sector – Freelance</w:t>
            </w:r>
          </w:p>
          <w:p w14:paraId="30F1F08C" w14:textId="77777777" w:rsidR="00477165" w:rsidRPr="00477165" w:rsidRDefault="00477165" w:rsidP="00CA56E0">
            <w:pPr>
              <w:rPr>
                <w:noProof/>
                <w:color w:val="806153" w:themeColor="accent4"/>
                <w:lang w:val="en-TT"/>
              </w:rPr>
            </w:pPr>
            <w:r w:rsidRPr="00477165">
              <w:rPr>
                <w:noProof/>
                <w:color w:val="806153" w:themeColor="accent4"/>
                <w:lang w:val="en-TT"/>
              </w:rPr>
              <w:t>January 2025 – May 2025</w:t>
            </w:r>
          </w:p>
          <w:p w14:paraId="7EECF199" w14:textId="77777777" w:rsidR="00477165" w:rsidRDefault="00477165" w:rsidP="00CA56E0">
            <w:pPr>
              <w:rPr>
                <w:b/>
                <w:lang w:val="en-TT"/>
              </w:rPr>
            </w:pPr>
            <w:r w:rsidRPr="00477165">
              <w:rPr>
                <w:b/>
                <w:lang w:val="en-TT"/>
              </w:rPr>
              <w:t>Full-Stack Developer</w:t>
            </w:r>
          </w:p>
          <w:p w14:paraId="54E64336" w14:textId="37597BBE" w:rsidR="00CA56E0" w:rsidRPr="00493C1A" w:rsidRDefault="00CA56E0" w:rsidP="00CA56E0">
            <w:pPr>
              <w:rPr>
                <w:b/>
                <w:i/>
              </w:rPr>
            </w:pPr>
            <w:r w:rsidRPr="00493C1A">
              <w:rPr>
                <w:b/>
                <w:i/>
              </w:rPr>
              <w:t>The Laude Technology Company, M</w:t>
            </w:r>
            <w:r>
              <w:rPr>
                <w:b/>
                <w:i/>
              </w:rPr>
              <w:t>adrid</w:t>
            </w:r>
          </w:p>
          <w:p w14:paraId="20AD4D41" w14:textId="0854F4ED" w:rsidR="00CA56E0" w:rsidRPr="00477165" w:rsidRDefault="00477165" w:rsidP="00477165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Developed a web application for a transportation company, focused on managing trips, vehicles, drivers, and maintenance tasks. The system allows for registering and querying key information abo</w:t>
            </w:r>
            <w:r>
              <w:rPr>
                <w:noProof/>
                <w:color w:val="666666" w:themeColor="background2"/>
                <w:lang w:val="en-TT"/>
              </w:rPr>
              <w:t>ut the fleet's daily operations</w:t>
            </w:r>
            <w:r w:rsidR="00ED5961"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337979E6" w14:textId="7051559B" w:rsidR="00CA56E0" w:rsidRPr="00477165" w:rsidRDefault="00477165" w:rsidP="00477165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Designed and implemented the frontend using Angular 18, utilizing standalone components, dynamic</w:t>
            </w:r>
            <w:r>
              <w:rPr>
                <w:noProof/>
                <w:color w:val="666666" w:themeColor="background2"/>
                <w:lang w:val="en-TT"/>
              </w:rPr>
              <w:t xml:space="preserve"> forms, filters, and pagination</w:t>
            </w:r>
            <w:r w:rsidR="00CA56E0"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26E72DF0" w14:textId="01E8012E" w:rsidR="00ED5961" w:rsidRPr="00477165" w:rsidRDefault="00477165" w:rsidP="00477165">
            <w:pPr>
              <w:pStyle w:val="Date"/>
              <w:numPr>
                <w:ilvl w:val="0"/>
                <w:numId w:val="2"/>
              </w:numPr>
              <w:spacing w:line="220" w:lineRule="exact"/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Developed the backend with Spring Boot, including REST APIs, JWT authentication</w:t>
            </w:r>
            <w:r>
              <w:rPr>
                <w:noProof/>
                <w:color w:val="666666" w:themeColor="background2"/>
                <w:lang w:val="en-TT"/>
              </w:rPr>
              <w:t>, and role-based access control</w:t>
            </w:r>
            <w:r w:rsidR="00ED5961"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2103B944" w14:textId="319DA6E5" w:rsidR="00ED5961" w:rsidRDefault="00477165" w:rsidP="00477165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Deployed the application on Heroku and mainta</w:t>
            </w:r>
            <w:r>
              <w:rPr>
                <w:noProof/>
                <w:color w:val="666666" w:themeColor="background2"/>
                <w:lang w:val="en-TT"/>
              </w:rPr>
              <w:t>ined version control via GitHub</w:t>
            </w:r>
            <w:r w:rsidR="00ED5961"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10E864E1" w14:textId="77777777" w:rsidR="00ED5961" w:rsidRPr="00477165" w:rsidRDefault="00ED5961" w:rsidP="00ED5961">
            <w:pPr>
              <w:rPr>
                <w:lang w:val="en-TT"/>
              </w:rPr>
            </w:pPr>
          </w:p>
          <w:p w14:paraId="6C46DEA9" w14:textId="52A9C820" w:rsidR="00CA56E0" w:rsidRDefault="00477165" w:rsidP="00CA56E0">
            <w:pPr>
              <w:rPr>
                <w:noProof/>
                <w:lang w:val="en-TT"/>
              </w:rPr>
            </w:pPr>
            <w:r w:rsidRPr="00A178E9"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="00CA56E0" w:rsidRPr="00ED5961">
              <w:rPr>
                <w:noProof/>
                <w:lang w:val="en-TT"/>
              </w:rPr>
              <w:t xml:space="preserve">: </w:t>
            </w:r>
            <w:r w:rsidR="00ED5961" w:rsidRPr="00ED5961">
              <w:rPr>
                <w:noProof/>
                <w:lang w:val="en-TT"/>
              </w:rPr>
              <w:t xml:space="preserve"> Angular 18, Java 17, Spring Boot, Spring Security, JWT, </w:t>
            </w:r>
            <w:r w:rsidR="00B77FFB">
              <w:rPr>
                <w:noProof/>
                <w:lang w:val="en-TT"/>
              </w:rPr>
              <w:t>MySql</w:t>
            </w:r>
            <w:r w:rsidR="00ED5961" w:rsidRPr="00ED5961">
              <w:rPr>
                <w:noProof/>
                <w:lang w:val="en-TT"/>
              </w:rPr>
              <w:t>, JPA, Hibernate, Bootstrap.</w:t>
            </w:r>
          </w:p>
          <w:p w14:paraId="566F4B37" w14:textId="06A563C9" w:rsidR="00477165" w:rsidRDefault="00477165" w:rsidP="00CA56E0">
            <w:pPr>
              <w:rPr>
                <w:noProof/>
                <w:lang w:val="en-TT"/>
              </w:rPr>
            </w:pPr>
          </w:p>
          <w:p w14:paraId="1615B9B4" w14:textId="77777777" w:rsidR="00493C1A" w:rsidRPr="00711EEA" w:rsidRDefault="00493C1A" w:rsidP="00493C1A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60C4BD5E" wp14:editId="76A1B588">
                      <wp:extent cx="3968496" cy="0"/>
                      <wp:effectExtent l="0" t="0" r="0" b="0"/>
                      <wp:docPr id="21" name="Conector recto 21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50C3C9" id="Conector recto 21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Mf+voD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A81E131" w14:textId="38D7DB8A" w:rsidR="00493C1A" w:rsidRDefault="00493C1A" w:rsidP="00493C1A">
            <w:pPr>
              <w:pStyle w:val="Date"/>
              <w:rPr>
                <w:noProof/>
              </w:rPr>
            </w:pP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t>The Laude Technology Company</w:t>
            </w:r>
            <w:r w:rsidRPr="005A693B">
              <w:rPr>
                <w:rFonts w:eastAsiaTheme="majorEastAsia" w:cstheme="majorBidi"/>
                <w:color w:val="5E7697" w:themeColor="accent1"/>
                <w:sz w:val="28"/>
                <w:szCs w:val="26"/>
              </w:rPr>
              <w:cr/>
            </w:r>
            <w:r w:rsidR="001A7830">
              <w:t xml:space="preserve"> </w:t>
            </w:r>
            <w:r w:rsidR="00477165" w:rsidRPr="00477165">
              <w:rPr>
                <w:noProof/>
              </w:rPr>
              <w:t>September 2023 – January 2025</w:t>
            </w:r>
          </w:p>
          <w:p w14:paraId="6B2D3E7B" w14:textId="1AB201EF" w:rsidR="00493C1A" w:rsidRPr="00493C1A" w:rsidRDefault="00ED5961" w:rsidP="00493C1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Software Engineer</w:t>
            </w:r>
          </w:p>
          <w:p w14:paraId="43A8F47C" w14:textId="00DE4A7D" w:rsidR="00493C1A" w:rsidRPr="00493C1A" w:rsidRDefault="00493C1A" w:rsidP="00493C1A">
            <w:pPr>
              <w:rPr>
                <w:b/>
                <w:i/>
              </w:rPr>
            </w:pPr>
            <w:r w:rsidRPr="00493C1A">
              <w:rPr>
                <w:b/>
                <w:i/>
              </w:rPr>
              <w:t>The Laude Technology Company, M</w:t>
            </w:r>
            <w:r>
              <w:rPr>
                <w:b/>
                <w:i/>
              </w:rPr>
              <w:t>adrid</w:t>
            </w:r>
          </w:p>
          <w:p w14:paraId="03B56344" w14:textId="77777777" w:rsidR="00477165" w:rsidRPr="00477165" w:rsidRDefault="00477165" w:rsidP="00477165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Migrated a JSF application to PrimeFaces.</w:t>
            </w:r>
          </w:p>
          <w:p w14:paraId="0777431D" w14:textId="6530C30F" w:rsidR="00493C1A" w:rsidRDefault="00477165" w:rsidP="00477165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477165">
              <w:rPr>
                <w:noProof/>
                <w:color w:val="666666" w:themeColor="background2"/>
                <w:lang w:val="en-TT"/>
              </w:rPr>
              <w:t>Addressed and resolved bugs or malfunctions caused by technology changes resul</w:t>
            </w:r>
            <w:r>
              <w:rPr>
                <w:noProof/>
                <w:color w:val="666666" w:themeColor="background2"/>
                <w:lang w:val="en-TT"/>
              </w:rPr>
              <w:t>ting from the migration process</w:t>
            </w:r>
            <w:r w:rsidR="00493C1A"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2307B951" w14:textId="79EF72C5" w:rsidR="00A178E9" w:rsidRPr="00477165" w:rsidRDefault="00A178E9" w:rsidP="00A178E9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A178E9">
              <w:rPr>
                <w:noProof/>
                <w:color w:val="666666" w:themeColor="background2"/>
                <w:lang w:val="en-TT"/>
              </w:rPr>
              <w:lastRenderedPageBreak/>
              <w:t>Development of a batch processing solution for case file management using Spring Batch.</w:t>
            </w:r>
            <w:r w:rsidRPr="00477165">
              <w:rPr>
                <w:noProof/>
                <w:color w:val="666666" w:themeColor="background2"/>
                <w:lang w:val="en-TT"/>
              </w:rPr>
              <w:t>.</w:t>
            </w:r>
          </w:p>
          <w:p w14:paraId="7A5D1D82" w14:textId="70E4B98D" w:rsidR="00A178E9" w:rsidRDefault="00A178E9" w:rsidP="00A178E9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A178E9">
              <w:rPr>
                <w:noProof/>
                <w:color w:val="666666" w:themeColor="background2"/>
                <w:lang w:val="en-TT"/>
              </w:rPr>
              <w:t>Structural optimization in property management.</w:t>
            </w:r>
          </w:p>
          <w:p w14:paraId="561D7D9A" w14:textId="3D9DA99B" w:rsidR="00A178E9" w:rsidRPr="00A178E9" w:rsidRDefault="00A178E9" w:rsidP="00DA4E5E">
            <w:pPr>
              <w:pStyle w:val="Date"/>
              <w:numPr>
                <w:ilvl w:val="0"/>
                <w:numId w:val="2"/>
              </w:numPr>
              <w:rPr>
                <w:lang w:val="en-TT"/>
              </w:rPr>
            </w:pPr>
            <w:r w:rsidRPr="00A178E9">
              <w:rPr>
                <w:noProof/>
                <w:color w:val="666666" w:themeColor="background2"/>
                <w:lang w:val="en-TT"/>
              </w:rPr>
              <w:t>CI/CD with Jenkins &amp; Tortoise</w:t>
            </w:r>
            <w:r w:rsidRPr="00A178E9">
              <w:rPr>
                <w:noProof/>
                <w:color w:val="666666" w:themeColor="background2"/>
                <w:lang w:val="en-TT"/>
              </w:rPr>
              <w:t>.</w:t>
            </w:r>
          </w:p>
          <w:p w14:paraId="1AB814EE" w14:textId="77777777" w:rsidR="00A178E9" w:rsidRPr="00A178E9" w:rsidRDefault="00A178E9" w:rsidP="00A178E9">
            <w:pPr>
              <w:rPr>
                <w:lang w:val="en-TT"/>
              </w:rPr>
            </w:pPr>
          </w:p>
          <w:p w14:paraId="1253163A" w14:textId="03B81587" w:rsidR="00493C1A" w:rsidRDefault="00A178E9" w:rsidP="00493C1A">
            <w:pPr>
              <w:rPr>
                <w:noProof/>
                <w:lang w:val="en-TT"/>
              </w:rPr>
            </w:pPr>
            <w:r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="00493C1A" w:rsidRPr="00A178E9">
              <w:rPr>
                <w:noProof/>
                <w:lang w:val="en-TT"/>
              </w:rPr>
              <w:t xml:space="preserve">: Java 8, Spring, JSF,Primefaces,Tomcat 8 ,oracle Database, Spring, SonarQube, CDI, CD, </w:t>
            </w:r>
            <w:r w:rsidR="009D49A2" w:rsidRPr="00A178E9">
              <w:rPr>
                <w:noProof/>
                <w:lang w:val="en-TT"/>
              </w:rPr>
              <w:t>CSS, JPA, Hibernate</w:t>
            </w:r>
            <w:r w:rsidR="00E041D5" w:rsidRPr="00A178E9">
              <w:rPr>
                <w:noProof/>
                <w:lang w:val="en-TT"/>
              </w:rPr>
              <w:t>, Jenkins, Artifactory, Maven, SVN, Tortoise…</w:t>
            </w:r>
          </w:p>
          <w:p w14:paraId="481E87BA" w14:textId="77777777" w:rsidR="001A7830" w:rsidRPr="00A178E9" w:rsidRDefault="001A7830" w:rsidP="00493C1A">
            <w:pPr>
              <w:rPr>
                <w:noProof/>
                <w:lang w:val="en-TT"/>
              </w:rPr>
            </w:pPr>
            <w:bookmarkStart w:id="0" w:name="_GoBack"/>
            <w:bookmarkEnd w:id="0"/>
          </w:p>
          <w:p w14:paraId="6D76C427" w14:textId="77777777" w:rsidR="00493C1A" w:rsidRPr="00711EEA" w:rsidRDefault="00493C1A" w:rsidP="00493C1A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7BC0BE9A" wp14:editId="2C5D0B25">
                      <wp:extent cx="3968496" cy="0"/>
                      <wp:effectExtent l="0" t="0" r="0" b="0"/>
                      <wp:docPr id="20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2C4C41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KEzMmTnAQAAIg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26B9C1F" w14:textId="6B149976" w:rsidR="00CA56E0" w:rsidRPr="00ED5961" w:rsidRDefault="00CA56E0" w:rsidP="00493C1A">
            <w:pPr>
              <w:pStyle w:val="Date"/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</w:pPr>
            <w:r w:rsidRPr="00ED5961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>Babel Group</w:t>
            </w:r>
          </w:p>
          <w:p w14:paraId="004FEEEE" w14:textId="6E791BC2" w:rsidR="00493C1A" w:rsidRPr="00ED5961" w:rsidRDefault="001A7830" w:rsidP="00493C1A">
            <w:pPr>
              <w:pStyle w:val="Date"/>
              <w:rPr>
                <w:noProof/>
                <w:lang w:val="en-TT"/>
              </w:rPr>
            </w:pPr>
            <w:r>
              <w:rPr>
                <w:noProof/>
                <w:lang w:val="en-TT"/>
              </w:rPr>
              <w:t>A</w:t>
            </w:r>
            <w:r>
              <w:rPr>
                <w:noProof/>
                <w:lang w:val="en-TT"/>
              </w:rPr>
              <w:t>ugust</w:t>
            </w:r>
            <w:r>
              <w:rPr>
                <w:noProof/>
                <w:lang w:val="en-TT"/>
              </w:rPr>
              <w:t xml:space="preserve"> 2022 – July 2023</w:t>
            </w:r>
          </w:p>
          <w:p w14:paraId="522E71D9" w14:textId="77777777" w:rsidR="00ED5961" w:rsidRPr="00ED5961" w:rsidRDefault="00ED5961" w:rsidP="00ED5961">
            <w:pPr>
              <w:rPr>
                <w:b/>
                <w:lang w:val="en-TT"/>
              </w:rPr>
            </w:pPr>
            <w:r w:rsidRPr="00ED5961">
              <w:rPr>
                <w:b/>
                <w:lang w:val="en-TT"/>
              </w:rPr>
              <w:t>Software Engineer</w:t>
            </w:r>
          </w:p>
          <w:p w14:paraId="158DCB66" w14:textId="49513986" w:rsidR="00493C1A" w:rsidRPr="001A7830" w:rsidRDefault="00493C1A" w:rsidP="00493C1A">
            <w:pPr>
              <w:rPr>
                <w:b/>
                <w:i/>
                <w:lang w:val="en-TT"/>
              </w:rPr>
            </w:pPr>
            <w:r w:rsidRPr="001A7830">
              <w:rPr>
                <w:b/>
                <w:i/>
                <w:lang w:val="en-TT"/>
              </w:rPr>
              <w:t>Babel Group, Madrid</w:t>
            </w:r>
          </w:p>
          <w:p w14:paraId="739911AF" w14:textId="7CAF5490" w:rsidR="00493C1A" w:rsidRPr="005C6313" w:rsidRDefault="00493C1A" w:rsidP="00493C1A">
            <w:pPr>
              <w:pStyle w:val="Date"/>
              <w:numPr>
                <w:ilvl w:val="0"/>
                <w:numId w:val="2"/>
              </w:numPr>
              <w:rPr>
                <w:noProof/>
                <w:lang w:val="fr-FR"/>
              </w:rPr>
            </w:pPr>
            <w:r>
              <w:rPr>
                <w:noProof/>
                <w:color w:val="666666" w:themeColor="background2"/>
              </w:rPr>
              <w:t>Stack Tecnologico: Java 7</w:t>
            </w:r>
            <w:r w:rsidRPr="001B0536">
              <w:rPr>
                <w:noProof/>
                <w:color w:val="666666" w:themeColor="background2"/>
              </w:rPr>
              <w:t xml:space="preserve">, Spring Framework, Thymeleaf,Spring MVC, Spring boot, MySQL, Bootstrap 4, HTML, CSS, Eclipse IDE,Tomcat... </w:t>
            </w:r>
          </w:p>
          <w:p w14:paraId="5248625B" w14:textId="77777777" w:rsidR="00493C1A" w:rsidRDefault="00493C1A" w:rsidP="00493C1A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373F40">
              <w:rPr>
                <w:noProof/>
                <w:color w:val="666666" w:themeColor="background2"/>
                <w:lang w:val="es-ES"/>
              </w:rPr>
              <w:t>Desarrollo de aplicación web, con patrón diseño MVC para servicio público Español (SEPE) Servicio Público de Empleo Estatal.</w:t>
            </w:r>
          </w:p>
          <w:p w14:paraId="3DF21998" w14:textId="77777777" w:rsidR="00493C1A" w:rsidRPr="00373F40" w:rsidRDefault="00493C1A" w:rsidP="00493C1A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s-ES"/>
              </w:rPr>
            </w:pPr>
            <w:r w:rsidRPr="00373F40">
              <w:rPr>
                <w:noProof/>
                <w:color w:val="666666" w:themeColor="background2"/>
                <w:lang w:val="es-ES"/>
              </w:rPr>
              <w:t>Desarrollo de la logica de negocio, repositorio y lógica del front-end con JSF 2.0.</w:t>
            </w:r>
          </w:p>
          <w:p w14:paraId="4DC0DB5B" w14:textId="77777777" w:rsidR="001A7830" w:rsidRDefault="001A7830" w:rsidP="001A7830">
            <w:pPr>
              <w:pStyle w:val="Date"/>
              <w:ind w:left="763"/>
              <w:rPr>
                <w:noProof/>
                <w:color w:val="666666" w:themeColor="background2"/>
                <w:lang w:val="es-ES"/>
              </w:rPr>
            </w:pPr>
          </w:p>
          <w:p w14:paraId="0BCCC293" w14:textId="18DAE3AB" w:rsidR="00493C1A" w:rsidRPr="001A7830" w:rsidRDefault="001A7830" w:rsidP="001A7830">
            <w:pPr>
              <w:pStyle w:val="Date"/>
              <w:rPr>
                <w:noProof/>
                <w:color w:val="666666" w:themeColor="background2"/>
                <w:lang w:val="en-TT"/>
              </w:rPr>
            </w:pPr>
            <w:r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1A7830">
              <w:rPr>
                <w:noProof/>
                <w:color w:val="666666" w:themeColor="background2"/>
                <w:lang w:val="en-TT"/>
              </w:rPr>
              <w:t xml:space="preserve"> </w:t>
            </w:r>
            <w:r w:rsidR="00493C1A" w:rsidRPr="001A7830">
              <w:rPr>
                <w:noProof/>
                <w:color w:val="666666" w:themeColor="background2"/>
                <w:lang w:val="en-TT"/>
              </w:rPr>
              <w:t>: Java 7, Spring Web Flow, jQuery, JSF 2.2, JPA 2.0,o</w:t>
            </w:r>
            <w:r w:rsidR="00BD5DCA" w:rsidRPr="001A7830">
              <w:rPr>
                <w:noProof/>
                <w:color w:val="666666" w:themeColor="background2"/>
                <w:lang w:val="en-TT"/>
              </w:rPr>
              <w:t>racle database, CSS, boostrap 3, JPA</w:t>
            </w:r>
            <w:r w:rsidR="009D49A2" w:rsidRPr="001A7830">
              <w:rPr>
                <w:noProof/>
                <w:color w:val="666666" w:themeColor="background2"/>
                <w:lang w:val="en-TT"/>
              </w:rPr>
              <w:t>, Hibernate</w:t>
            </w:r>
            <w:r w:rsidR="00E041D5" w:rsidRPr="001A7830">
              <w:rPr>
                <w:noProof/>
                <w:color w:val="666666" w:themeColor="background2"/>
                <w:lang w:val="en-TT"/>
              </w:rPr>
              <w:t>, IBM webSphere, IBM RTC Jazz</w:t>
            </w:r>
          </w:p>
          <w:p w14:paraId="2125EF47" w14:textId="77777777" w:rsidR="009D49A2" w:rsidRPr="001A7830" w:rsidRDefault="009D49A2" w:rsidP="00493C1A">
            <w:pPr>
              <w:pStyle w:val="NoSpacing"/>
              <w:rPr>
                <w:noProof/>
                <w:lang w:val="en-TT"/>
              </w:rPr>
            </w:pPr>
          </w:p>
          <w:p w14:paraId="0F05B7C2" w14:textId="1E41AA10" w:rsidR="00493C1A" w:rsidRPr="00711EEA" w:rsidRDefault="00493C1A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5825F74F" wp14:editId="438D8730">
                      <wp:extent cx="3968496" cy="0"/>
                      <wp:effectExtent l="0" t="0" r="0" b="0"/>
                      <wp:docPr id="6" name="Conector recto 20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EC8716" id="Conector recto 20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A3097F9" w14:textId="3BF3BDBF" w:rsidR="00B54AD3" w:rsidRPr="001A7830" w:rsidRDefault="001A7830" w:rsidP="00B54AD3">
            <w:pPr>
              <w:pStyle w:val="Date"/>
              <w:rPr>
                <w:noProof/>
                <w:lang w:val="en-TT"/>
              </w:rPr>
            </w:pPr>
            <w:r w:rsidRPr="001A7830">
              <w:rPr>
                <w:rFonts w:eastAsiaTheme="majorEastAsia" w:cstheme="majorBidi"/>
                <w:color w:val="5E7697" w:themeColor="accent1"/>
                <w:sz w:val="28"/>
                <w:szCs w:val="26"/>
                <w:lang w:val="en-TT"/>
              </w:rPr>
              <w:t xml:space="preserve">Internship | Inventory Stock Automation in Java </w:t>
            </w:r>
            <w:r w:rsidRPr="001A7830">
              <w:rPr>
                <w:noProof/>
                <w:lang w:val="en-TT"/>
              </w:rPr>
              <w:t>December 2016 – December 2017</w:t>
            </w:r>
          </w:p>
          <w:p w14:paraId="46C93ECC" w14:textId="77777777" w:rsidR="001A7830" w:rsidRDefault="001A7830" w:rsidP="00373F40">
            <w:pPr>
              <w:rPr>
                <w:b/>
                <w:lang w:val="es-ES"/>
              </w:rPr>
            </w:pPr>
            <w:r w:rsidRPr="001A7830">
              <w:rPr>
                <w:b/>
                <w:lang w:val="es-ES"/>
              </w:rPr>
              <w:t xml:space="preserve">Java Developer – Final Project </w:t>
            </w:r>
          </w:p>
          <w:p w14:paraId="62E7EBDF" w14:textId="44E60136" w:rsidR="00373F40" w:rsidRDefault="00373F40" w:rsidP="00373F40">
            <w:pPr>
              <w:rPr>
                <w:lang w:val="es-ES"/>
              </w:rPr>
            </w:pPr>
            <w:r w:rsidRPr="00373F40">
              <w:rPr>
                <w:lang w:val="es-ES"/>
              </w:rPr>
              <w:t>Vincomix C.A, Maturín, Monagas, Venezuela</w:t>
            </w:r>
            <w:r w:rsidRPr="00373F40">
              <w:rPr>
                <w:lang w:val="es-ES"/>
              </w:rPr>
              <w:cr/>
            </w:r>
          </w:p>
          <w:p w14:paraId="259E6301" w14:textId="6006E625" w:rsidR="001A7830" w:rsidRPr="001A7830" w:rsidRDefault="001A7830" w:rsidP="001A7830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  <w:lang w:val="en-TT"/>
              </w:rPr>
            </w:pPr>
            <w:r w:rsidRPr="001A7830">
              <w:rPr>
                <w:noProof/>
                <w:color w:val="666666" w:themeColor="background2"/>
                <w:lang w:val="en-TT"/>
              </w:rPr>
              <w:t>Automation of Raw Material Stock Control for a Cement Company.</w:t>
            </w:r>
          </w:p>
          <w:p w14:paraId="44B1CE5C" w14:textId="77777777" w:rsidR="001A7830" w:rsidRPr="001A7830" w:rsidRDefault="001A7830" w:rsidP="001A7830">
            <w:pPr>
              <w:pStyle w:val="Date"/>
              <w:numPr>
                <w:ilvl w:val="0"/>
                <w:numId w:val="2"/>
              </w:numPr>
              <w:rPr>
                <w:noProof/>
                <w:color w:val="666666" w:themeColor="background2"/>
              </w:rPr>
            </w:pPr>
            <w:r w:rsidRPr="001A7830">
              <w:rPr>
                <w:noProof/>
                <w:color w:val="666666" w:themeColor="background2"/>
                <w:lang w:val="en-TT"/>
              </w:rPr>
              <w:t>Developed and managed a web application in Java for automating raw material stock control using the Spring Framework and a relational MySQL database management system.</w:t>
            </w:r>
          </w:p>
          <w:p w14:paraId="2222E946" w14:textId="77777777" w:rsidR="001A7830" w:rsidRDefault="001A7830" w:rsidP="001A7830">
            <w:pPr>
              <w:pStyle w:val="Date"/>
              <w:ind w:left="763"/>
              <w:rPr>
                <w:noProof/>
                <w:color w:val="666666" w:themeColor="background2"/>
              </w:rPr>
            </w:pPr>
          </w:p>
          <w:p w14:paraId="1C06B64B" w14:textId="43C621CD" w:rsidR="001A7830" w:rsidRPr="00BD5DCA" w:rsidRDefault="001A7830" w:rsidP="001A7830">
            <w:pPr>
              <w:pStyle w:val="Date"/>
              <w:rPr>
                <w:noProof/>
                <w:color w:val="666666" w:themeColor="background2"/>
              </w:rPr>
            </w:pPr>
            <w:r>
              <w:rPr>
                <w:b/>
                <w:i/>
                <w:noProof/>
                <w:color w:val="D29665" w:themeColor="accent2" w:themeShade="BF"/>
                <w:lang w:val="en-TT"/>
              </w:rPr>
              <w:t>Stack</w:t>
            </w:r>
            <w:r w:rsidRPr="00BD5DCA">
              <w:rPr>
                <w:noProof/>
                <w:color w:val="666666" w:themeColor="background2"/>
              </w:rPr>
              <w:t>:  Java 8, Spring Framework, Thymeleaf, Spring MVC, Spring boot, MySQL, Bootstrap 4, HTML, CSS, Eclipse IDE,Tomcat</w:t>
            </w:r>
            <w:r>
              <w:rPr>
                <w:noProof/>
                <w:color w:val="666666" w:themeColor="background2"/>
              </w:rPr>
              <w:t>, JPA, Hibernate.</w:t>
            </w:r>
          </w:p>
          <w:p w14:paraId="205FAE28" w14:textId="77777777" w:rsidR="001A7830" w:rsidRPr="001A7830" w:rsidRDefault="001A7830" w:rsidP="001A7830"/>
          <w:p w14:paraId="723EFB09" w14:textId="77777777" w:rsidR="00BD5DCA" w:rsidRPr="00BD5DCA" w:rsidRDefault="00BD5DCA" w:rsidP="00BD5DCA"/>
          <w:p w14:paraId="07D2EDDA" w14:textId="77777777" w:rsidR="00BD5DCA" w:rsidRPr="00BD5DCA" w:rsidRDefault="00BD5DCA" w:rsidP="00BD5DCA"/>
          <w:p w14:paraId="37947701" w14:textId="4F0F1337" w:rsidR="00F716E1" w:rsidRPr="00BD5DCA" w:rsidRDefault="00F716E1" w:rsidP="00B54AD3">
            <w:pPr>
              <w:rPr>
                <w:noProof/>
                <w:sz w:val="20"/>
                <w:szCs w:val="20"/>
              </w:rPr>
            </w:pPr>
          </w:p>
          <w:p w14:paraId="5BD32F60" w14:textId="397D46E6" w:rsidR="00F716E1" w:rsidRPr="00BD5DCA" w:rsidRDefault="00F716E1" w:rsidP="00493C1A">
            <w:pPr>
              <w:pStyle w:val="Date"/>
              <w:rPr>
                <w:noProof/>
              </w:rPr>
            </w:pPr>
          </w:p>
        </w:tc>
      </w:tr>
      <w:tr w:rsidR="00F716E1" w:rsidRPr="00711EEA" w14:paraId="4B3C5839" w14:textId="77777777" w:rsidTr="00252527">
        <w:trPr>
          <w:trHeight w:val="4518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1443DC77" w14:textId="6B8A3122" w:rsidR="00F716E1" w:rsidRPr="00711EEA" w:rsidRDefault="00690EE5" w:rsidP="00FF673C">
            <w:pPr>
              <w:pStyle w:val="Heading1"/>
              <w:outlineLvl w:val="0"/>
              <w:rPr>
                <w:noProof/>
                <w:lang w:val="es-ES"/>
              </w:rPr>
            </w:pPr>
            <w:r>
              <w:lastRenderedPageBreak/>
              <w:t xml:space="preserve"> </w:t>
            </w:r>
            <w:r>
              <w:t>Education</w:t>
            </w:r>
          </w:p>
          <w:p w14:paraId="0A6D6D11" w14:textId="77777777" w:rsidR="00F53B71" w:rsidRPr="00711EEA" w:rsidRDefault="00F53B71" w:rsidP="00F53B71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3CA3B27F" wp14:editId="6F038335">
                      <wp:extent cx="521970" cy="0"/>
                      <wp:effectExtent l="0" t="0" r="0" b="0"/>
                      <wp:docPr id="19" name="Conector recto 19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F6B58D9" id="Conector recto 19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2FDE29E" w14:textId="776BB56C" w:rsidR="00F716E1" w:rsidRPr="005A693B" w:rsidRDefault="005A693B" w:rsidP="00F53B71">
            <w:pPr>
              <w:pStyle w:val="Heading2"/>
              <w:outlineLvl w:val="1"/>
              <w:rPr>
                <w:noProof/>
                <w:lang w:val="es-ES"/>
              </w:rPr>
            </w:pPr>
            <w:r w:rsidRPr="005A693B">
              <w:rPr>
                <w:lang w:val="es-ES"/>
              </w:rPr>
              <w:t>Ingeniería</w:t>
            </w:r>
            <w:r>
              <w:rPr>
                <w:lang w:val="es-ES"/>
              </w:rPr>
              <w:t xml:space="preserve"> </w:t>
            </w:r>
            <w:r w:rsidRPr="005A693B">
              <w:rPr>
                <w:noProof/>
                <w:lang w:val="es-ES"/>
              </w:rPr>
              <w:t xml:space="preserve">de </w:t>
            </w:r>
            <w:r w:rsidR="00363E74" w:rsidRPr="005A693B">
              <w:rPr>
                <w:noProof/>
                <w:lang w:val="es-ES"/>
              </w:rPr>
              <w:t xml:space="preserve">Sistemas, </w:t>
            </w:r>
            <w:r w:rsidR="00363E74" w:rsidRPr="00493C1A">
              <w:rPr>
                <w:lang w:val="es-ES"/>
              </w:rPr>
              <w:t>Ingeniería.</w:t>
            </w:r>
          </w:p>
          <w:p w14:paraId="00EB9F25" w14:textId="2E043467" w:rsidR="00F716E1" w:rsidRPr="005A693B" w:rsidRDefault="005A693B" w:rsidP="00F53B71">
            <w:pPr>
              <w:pStyle w:val="Date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20</w:t>
            </w:r>
            <w:r w:rsidR="004D54F9">
              <w:rPr>
                <w:noProof/>
                <w:lang w:val="es-ES"/>
              </w:rPr>
              <w:t>11</w:t>
            </w:r>
            <w:r>
              <w:rPr>
                <w:noProof/>
                <w:lang w:val="es-ES"/>
              </w:rPr>
              <w:t>-2017</w:t>
            </w:r>
          </w:p>
          <w:p w14:paraId="6A44F673" w14:textId="6CDC0B16" w:rsidR="00F716E1" w:rsidRPr="005A693B" w:rsidRDefault="005A693B" w:rsidP="00F53B71">
            <w:pPr>
              <w:rPr>
                <w:noProof/>
                <w:lang w:val="es-ES"/>
              </w:rPr>
            </w:pPr>
            <w:r w:rsidRPr="005A693B">
              <w:rPr>
                <w:noProof/>
                <w:lang w:val="es-ES"/>
              </w:rPr>
              <w:t>Universidad De Oriente Nucleo Monagas, Maturin, Monagas, Venezuela</w:t>
            </w:r>
          </w:p>
          <w:p w14:paraId="72AF99D4" w14:textId="77777777" w:rsidR="00F51E3E" w:rsidRPr="00711EEA" w:rsidRDefault="00F51E3E" w:rsidP="00F51E3E">
            <w:pPr>
              <w:pStyle w:val="NoSpacing"/>
              <w:rPr>
                <w:noProof/>
                <w:lang w:val="es-ES"/>
              </w:rPr>
            </w:pPr>
            <w:r w:rsidRPr="00711EEA"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74CD769F" wp14:editId="094CA109">
                      <wp:extent cx="2016000" cy="0"/>
                      <wp:effectExtent l="0" t="0" r="0" b="0"/>
                      <wp:docPr id="22" name="Conector recto 22" descr="Línea azu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6333AFF5" id="Conector recto 22" o:spid="_x0000_s1026" alt="Línea azul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3A0347A" w14:textId="0F582C65" w:rsidR="005A693B" w:rsidRDefault="005A693B" w:rsidP="005A693B">
            <w:pPr>
              <w:rPr>
                <w:noProof/>
                <w:lang w:val="es-ES"/>
              </w:rPr>
            </w:pPr>
          </w:p>
          <w:p w14:paraId="44ABD95C" w14:textId="6A21000E" w:rsidR="005A693B" w:rsidRDefault="00690EE5" w:rsidP="005A693B">
            <w:pPr>
              <w:pStyle w:val="Heading1"/>
              <w:outlineLvl w:val="0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Langauges</w:t>
            </w:r>
          </w:p>
          <w:p w14:paraId="0FBE80E2" w14:textId="77777777" w:rsidR="005A693B" w:rsidRPr="005A693B" w:rsidRDefault="005A693B" w:rsidP="005A693B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315AF43A" wp14:editId="095831D6">
                  <wp:extent cx="536575" cy="18415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" cy="18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A630524" w14:textId="77777777" w:rsidR="005A693B" w:rsidRDefault="005A693B" w:rsidP="005A693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Español</w:t>
            </w:r>
          </w:p>
          <w:p w14:paraId="63C901E7" w14:textId="68D22CEC" w:rsidR="005A693B" w:rsidRDefault="00B77FFB" w:rsidP="005A693B">
            <w:pPr>
              <w:pStyle w:val="ListParagraph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ingles b2</w:t>
            </w:r>
            <w:r w:rsidR="005A693B">
              <w:rPr>
                <w:noProof/>
                <w:lang w:val="es-ES"/>
              </w:rPr>
              <w:t>-conversacional</w:t>
            </w:r>
          </w:p>
          <w:p w14:paraId="5347DE3D" w14:textId="3FDCA950" w:rsidR="00F716E1" w:rsidRPr="005C6313" w:rsidRDefault="00F716E1" w:rsidP="005A693B">
            <w:pPr>
              <w:rPr>
                <w:noProof/>
                <w:lang w:val="en-GB"/>
              </w:rPr>
            </w:pPr>
          </w:p>
        </w:tc>
        <w:tc>
          <w:tcPr>
            <w:tcW w:w="7244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0725ABCC" w14:textId="77777777" w:rsidR="00F716E1" w:rsidRPr="005C6313" w:rsidRDefault="00F716E1" w:rsidP="00241482">
            <w:pPr>
              <w:rPr>
                <w:noProof/>
                <w:lang w:val="en-GB"/>
              </w:rPr>
            </w:pPr>
          </w:p>
        </w:tc>
      </w:tr>
    </w:tbl>
    <w:p w14:paraId="65115580" w14:textId="77777777" w:rsidR="00535F87" w:rsidRPr="00DF32E6" w:rsidRDefault="00535F87" w:rsidP="007E1FA8">
      <w:pPr>
        <w:rPr>
          <w:noProof/>
        </w:rPr>
      </w:pPr>
    </w:p>
    <w:sectPr w:rsidR="00535F87" w:rsidRPr="00DF32E6" w:rsidSect="00711EEA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3F209" w14:textId="77777777" w:rsidR="00DD2CDD" w:rsidRDefault="00DD2CDD" w:rsidP="00BA3E51">
      <w:pPr>
        <w:spacing w:line="240" w:lineRule="auto"/>
      </w:pPr>
      <w:r>
        <w:separator/>
      </w:r>
    </w:p>
  </w:endnote>
  <w:endnote w:type="continuationSeparator" w:id="0">
    <w:p w14:paraId="42CD53C5" w14:textId="77777777" w:rsidR="00DD2CDD" w:rsidRDefault="00DD2CDD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B3B910" w14:textId="77777777" w:rsidR="00DD2CDD" w:rsidRDefault="00DD2CDD" w:rsidP="00BA3E51">
      <w:pPr>
        <w:spacing w:line="240" w:lineRule="auto"/>
      </w:pPr>
      <w:r>
        <w:separator/>
      </w:r>
    </w:p>
  </w:footnote>
  <w:footnote w:type="continuationSeparator" w:id="0">
    <w:p w14:paraId="5CABEEF2" w14:textId="77777777" w:rsidR="00DD2CDD" w:rsidRDefault="00DD2CDD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alt="Icono de correo electrónico" style="width:15.45pt;height:12.45pt;visibility:visible;mso-wrap-style:square" o:bullet="t">
        <v:imagedata r:id="rId1" o:title="Icono de correo electrónico"/>
      </v:shape>
    </w:pict>
  </w:numPicBullet>
  <w:abstractNum w:abstractNumId="0" w15:restartNumberingAfterBreak="0">
    <w:nsid w:val="24656789"/>
    <w:multiLevelType w:val="hybridMultilevel"/>
    <w:tmpl w:val="C6EAA9F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 w15:restartNumberingAfterBreak="0">
    <w:nsid w:val="3924484F"/>
    <w:multiLevelType w:val="hybridMultilevel"/>
    <w:tmpl w:val="6FD6CA4A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TT" w:vendorID="64" w:dllVersion="131078" w:nlCheck="1" w:checkStyle="1"/>
  <w:attachedTemplate r:id="rId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77"/>
    <w:rsid w:val="00041F8A"/>
    <w:rsid w:val="00045F2E"/>
    <w:rsid w:val="00055BBC"/>
    <w:rsid w:val="00073BF3"/>
    <w:rsid w:val="00081B51"/>
    <w:rsid w:val="000A6E00"/>
    <w:rsid w:val="000C7293"/>
    <w:rsid w:val="000D3891"/>
    <w:rsid w:val="000F151A"/>
    <w:rsid w:val="000F3FE2"/>
    <w:rsid w:val="00140582"/>
    <w:rsid w:val="00144334"/>
    <w:rsid w:val="00173B36"/>
    <w:rsid w:val="00177BCB"/>
    <w:rsid w:val="001A7830"/>
    <w:rsid w:val="001B0536"/>
    <w:rsid w:val="001E5794"/>
    <w:rsid w:val="001F6D5E"/>
    <w:rsid w:val="00217454"/>
    <w:rsid w:val="002251C8"/>
    <w:rsid w:val="0023600D"/>
    <w:rsid w:val="00236225"/>
    <w:rsid w:val="00241482"/>
    <w:rsid w:val="00252527"/>
    <w:rsid w:val="00261E7B"/>
    <w:rsid w:val="00293BB8"/>
    <w:rsid w:val="002954B8"/>
    <w:rsid w:val="002A4A92"/>
    <w:rsid w:val="002B0852"/>
    <w:rsid w:val="002C0662"/>
    <w:rsid w:val="002D5478"/>
    <w:rsid w:val="002F0D92"/>
    <w:rsid w:val="00320ECB"/>
    <w:rsid w:val="00344FC0"/>
    <w:rsid w:val="00363E74"/>
    <w:rsid w:val="00373F40"/>
    <w:rsid w:val="00377A0D"/>
    <w:rsid w:val="00382737"/>
    <w:rsid w:val="003E02DA"/>
    <w:rsid w:val="003E1692"/>
    <w:rsid w:val="003E7783"/>
    <w:rsid w:val="004262FD"/>
    <w:rsid w:val="00442A0E"/>
    <w:rsid w:val="00443C70"/>
    <w:rsid w:val="00447D4F"/>
    <w:rsid w:val="004766B1"/>
    <w:rsid w:val="00477165"/>
    <w:rsid w:val="00493C1A"/>
    <w:rsid w:val="004A4A78"/>
    <w:rsid w:val="004A4C74"/>
    <w:rsid w:val="004C592C"/>
    <w:rsid w:val="004D54F9"/>
    <w:rsid w:val="004E5226"/>
    <w:rsid w:val="004E6AB2"/>
    <w:rsid w:val="004E70E8"/>
    <w:rsid w:val="004F0A58"/>
    <w:rsid w:val="005340E9"/>
    <w:rsid w:val="00535F87"/>
    <w:rsid w:val="00564622"/>
    <w:rsid w:val="005A3E0B"/>
    <w:rsid w:val="005A693B"/>
    <w:rsid w:val="005B3227"/>
    <w:rsid w:val="005C6313"/>
    <w:rsid w:val="0068094B"/>
    <w:rsid w:val="00686284"/>
    <w:rsid w:val="00690EE5"/>
    <w:rsid w:val="006F0DC8"/>
    <w:rsid w:val="006F46BC"/>
    <w:rsid w:val="00711EEA"/>
    <w:rsid w:val="0073402D"/>
    <w:rsid w:val="00792D43"/>
    <w:rsid w:val="007B30FE"/>
    <w:rsid w:val="007B7A61"/>
    <w:rsid w:val="007C7F37"/>
    <w:rsid w:val="007E1FA8"/>
    <w:rsid w:val="007E6083"/>
    <w:rsid w:val="008150C7"/>
    <w:rsid w:val="00855181"/>
    <w:rsid w:val="00882F23"/>
    <w:rsid w:val="0089047A"/>
    <w:rsid w:val="008A1020"/>
    <w:rsid w:val="008A1250"/>
    <w:rsid w:val="008A1DC1"/>
    <w:rsid w:val="008A1FCF"/>
    <w:rsid w:val="008B1112"/>
    <w:rsid w:val="008B2AF2"/>
    <w:rsid w:val="008C78F5"/>
    <w:rsid w:val="008F41EA"/>
    <w:rsid w:val="00914419"/>
    <w:rsid w:val="00962E61"/>
    <w:rsid w:val="00986331"/>
    <w:rsid w:val="009A6667"/>
    <w:rsid w:val="009C7105"/>
    <w:rsid w:val="009D49A2"/>
    <w:rsid w:val="009D5D9A"/>
    <w:rsid w:val="00A122BB"/>
    <w:rsid w:val="00A178E9"/>
    <w:rsid w:val="00A37F9E"/>
    <w:rsid w:val="00A85670"/>
    <w:rsid w:val="00AB7FE5"/>
    <w:rsid w:val="00AC1E5A"/>
    <w:rsid w:val="00B54AD3"/>
    <w:rsid w:val="00B62B99"/>
    <w:rsid w:val="00B643D0"/>
    <w:rsid w:val="00B71E93"/>
    <w:rsid w:val="00B77FFB"/>
    <w:rsid w:val="00B87E22"/>
    <w:rsid w:val="00BA3E51"/>
    <w:rsid w:val="00BB3142"/>
    <w:rsid w:val="00BD5DCA"/>
    <w:rsid w:val="00BD6049"/>
    <w:rsid w:val="00BE6677"/>
    <w:rsid w:val="00C155FC"/>
    <w:rsid w:val="00C532FC"/>
    <w:rsid w:val="00C75D84"/>
    <w:rsid w:val="00C857CB"/>
    <w:rsid w:val="00CA56E0"/>
    <w:rsid w:val="00CA5CD9"/>
    <w:rsid w:val="00CE3263"/>
    <w:rsid w:val="00D04093"/>
    <w:rsid w:val="00D0794D"/>
    <w:rsid w:val="00D140DF"/>
    <w:rsid w:val="00D666BB"/>
    <w:rsid w:val="00D720DF"/>
    <w:rsid w:val="00D92ED4"/>
    <w:rsid w:val="00D94ABF"/>
    <w:rsid w:val="00DD2CDD"/>
    <w:rsid w:val="00DF32E6"/>
    <w:rsid w:val="00E041D5"/>
    <w:rsid w:val="00E20245"/>
    <w:rsid w:val="00E4379F"/>
    <w:rsid w:val="00E65596"/>
    <w:rsid w:val="00E81AAB"/>
    <w:rsid w:val="00E91F84"/>
    <w:rsid w:val="00EA0042"/>
    <w:rsid w:val="00EA4503"/>
    <w:rsid w:val="00EB1D1B"/>
    <w:rsid w:val="00ED5961"/>
    <w:rsid w:val="00EE6C12"/>
    <w:rsid w:val="00F36875"/>
    <w:rsid w:val="00F51E3E"/>
    <w:rsid w:val="00F53B71"/>
    <w:rsid w:val="00F716E1"/>
    <w:rsid w:val="00F7521F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00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es-ES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93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o">
    <w:name w:val="Contacto"/>
    <w:basedOn w:val="Normal"/>
    <w:link w:val="Carcterdecontacto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arcterdecontacto">
    <w:name w:val="Carácter de contacto"/>
    <w:basedOn w:val="DefaultParagraphFont"/>
    <w:link w:val="Contacto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AppData\Local\Packages\Microsoft.Office.Desktop_8wekyb3d8bbwe\LocalCache\Roaming\Microsoft\Templates\Curr&#237;culo%20en%20columnas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E697F6-1293-44FA-B127-12113FB07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en columnas.dotx</Template>
  <TotalTime>0</TotalTime>
  <Pages>2</Pages>
  <Words>539</Words>
  <Characters>2965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2025-04-14T10:42:00Z</dcterms:created>
  <dcterms:modified xsi:type="dcterms:W3CDTF">2025-04-14T11:07:00Z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