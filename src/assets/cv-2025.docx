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74"/>
        <w:gridCol w:w="278"/>
        <w:gridCol w:w="3288"/>
        <w:gridCol w:w="6148"/>
        <w:gridCol w:w="406"/>
        <w:gridCol w:w="614"/>
      </w:tblGrid>
      <w:tr w:rsidR="00F91753" w:rsidRPr="00711EEA" w14:paraId="1FEFA0A0" w14:textId="77777777" w:rsidTr="0089047A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5A693B" w:rsidRPr="00711EEA" w14:paraId="10E53EDA" w14:textId="77777777" w:rsidTr="0089047A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5A693B" w:rsidRPr="001B0536" w14:paraId="652B8293" w14:textId="77777777" w:rsidTr="0089047A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24210B90" w:rsidR="00261E7B" w:rsidRPr="00711EEA" w:rsidRDefault="00261E7B" w:rsidP="005A3E0B">
            <w:pPr>
              <w:pStyle w:val="Title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711EEA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Rafael Moreno</w:t>
            </w: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711EEA" w:rsidRDefault="001B0536" w:rsidP="001B0536">
            <w:pPr>
              <w:pStyle w:val="Subtitl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 engineer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5A693B" w:rsidRPr="001B0536" w14:paraId="382F9DB0" w14:textId="77777777" w:rsidTr="0089047A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711EEA" w:rsidRDefault="004A4C74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</w:tr>
      <w:tr w:rsidR="00F91753" w:rsidRPr="001B0536" w14:paraId="2EA50693" w14:textId="77777777" w:rsidTr="0089047A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686284" w:rsidRPr="001B0536" w14:paraId="2711FB62" w14:textId="77777777" w:rsidTr="0089047A">
        <w:trPr>
          <w:trHeight w:val="2160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1272060749"/>
              <w:placeholder>
                <w:docPart w:val="35F7842BC6E9446F84A44A85633D0625"/>
              </w:placeholder>
              <w:temporary/>
              <w:showingPlcHdr/>
              <w15:appearance w15:val="hidden"/>
            </w:sdtPr>
            <w:sdtEndPr/>
            <w:sdtContent>
              <w:p w14:paraId="0BFA0475" w14:textId="77777777" w:rsidR="00792D43" w:rsidRPr="00711EEA" w:rsidRDefault="00FF673C" w:rsidP="00F53B71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CONTACTO</w:t>
                </w:r>
              </w:p>
            </w:sdtContent>
          </w:sdt>
          <w:p w14:paraId="1189A1D2" w14:textId="77777777" w:rsidR="003E1692" w:rsidRPr="00711EEA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11BA4C" w14:textId="58F1CAC0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</w:rPr>
              <w:drawing>
                <wp:inline distT="0" distB="0" distL="0" distR="0" wp14:anchorId="23E3B645" wp14:editId="71D435B0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0B24DA9E" w14:textId="3F95F3BD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</w:rPr>
              <w:drawing>
                <wp:inline distT="0" distB="0" distL="0" distR="0" wp14:anchorId="751CA778" wp14:editId="675198DB">
                  <wp:extent cx="201295" cy="187325"/>
                  <wp:effectExtent l="0" t="0" r="8255" b="3175"/>
                  <wp:docPr id="9" name="Gráfico 9" descr="Icono de burbu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 w:rsidRPr="001B0536">
              <w:rPr>
                <w:noProof/>
                <w:lang w:val="es-ES"/>
              </w:rPr>
              <w:t>Rafael Moreno</w:t>
            </w:r>
          </w:p>
          <w:p w14:paraId="1FE38D2F" w14:textId="14E36B67" w:rsidR="00792D43" w:rsidRDefault="006F0DC8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pict w14:anchorId="2E41298A">
                <v:shape id="Gráfico 10" o:spid="_x0000_i1026" type="#_x0000_t75" alt="Icono de correo electrónico" style="width:15pt;height:12.45pt;visibility:visible;mso-wrap-style:square">
                  <v:imagedata r:id="rId15" o:title="Icono de correo electrónic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rafav2009</w:t>
            </w:r>
            <w:r w:rsidR="009D49A2">
              <w:rPr>
                <w:noProof/>
                <w:lang w:val="es-ES"/>
              </w:rPr>
              <w:t>@g</w:t>
            </w:r>
            <w:r w:rsidR="00CE3263" w:rsidRPr="001B0536">
              <w:rPr>
                <w:noProof/>
                <w:lang w:val="es-ES"/>
              </w:rPr>
              <w:t>mail.</w:t>
            </w:r>
            <w:r w:rsidR="001B0536">
              <w:rPr>
                <w:noProof/>
                <w:lang w:val="es-ES"/>
              </w:rPr>
              <w:t>c</w:t>
            </w:r>
            <w:r w:rsidR="00CE3263" w:rsidRPr="001B0536">
              <w:rPr>
                <w:noProof/>
                <w:lang w:val="es-ES"/>
              </w:rPr>
              <w:t>om</w:t>
            </w:r>
          </w:p>
          <w:p w14:paraId="77ABF6DF" w14:textId="714F36D4" w:rsidR="00686284" w:rsidRPr="009D49A2" w:rsidRDefault="009D49A2" w:rsidP="009D49A2">
            <w:pPr>
              <w:rPr>
                <w:noProof/>
                <w:sz w:val="26"/>
                <w:szCs w:val="26"/>
                <w:lang w:val="es-ES"/>
              </w:rPr>
            </w:pPr>
            <w:r w:rsidRPr="009D49A2">
              <w:rPr>
                <w:noProof/>
                <w:sz w:val="26"/>
                <w:szCs w:val="26"/>
              </w:rPr>
              <w:drawing>
                <wp:inline distT="0" distB="0" distL="0" distR="0" wp14:anchorId="0C5D43DC" wp14:editId="5E4CE437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3B71"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r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r w:rsidRPr="009D49A2">
              <w:rPr>
                <w:b/>
                <w:noProof/>
                <w:sz w:val="20"/>
                <w:szCs w:val="20"/>
                <w:lang w:val="es-ES" w:bidi="es-ES"/>
              </w:rPr>
              <w:t>htt</w:t>
            </w:r>
            <w:r w:rsidRPr="009D49A2">
              <w:rPr>
                <w:b/>
                <w:noProof/>
                <w:sz w:val="22"/>
                <w:szCs w:val="22"/>
                <w:lang w:val="es-ES" w:bidi="es-ES"/>
              </w:rPr>
              <w:t>ps://github.com/rafa2892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s-ES"/>
              </w:rPr>
              <w:id w:val="-447008296"/>
              <w:placeholder>
                <w:docPart w:val="79AF07B40898461384D9E99EBD39CBFC"/>
              </w:placeholder>
              <w:temporary/>
              <w:showingPlcHdr/>
              <w15:appearance w15:val="hidden"/>
            </w:sdtPr>
            <w:sdtEndPr/>
            <w:sdtContent>
              <w:p w14:paraId="1B2ACF10" w14:textId="77777777" w:rsidR="008C78F5" w:rsidRPr="00711EEA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PERFIL</w:t>
                </w:r>
              </w:p>
            </w:sdtContent>
          </w:sdt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D7A4767" w14:textId="10879BAD" w:rsidR="00686284" w:rsidRPr="001B0536" w:rsidRDefault="001B0536" w:rsidP="009D49A2">
            <w:pPr>
              <w:rPr>
                <w:noProof/>
                <w:lang w:val="es-ES"/>
              </w:rPr>
            </w:pPr>
            <w:r w:rsidRPr="001B0536">
              <w:rPr>
                <w:noProof/>
                <w:lang w:val="es-ES"/>
              </w:rPr>
              <w:t>Ingeniero de Sistemas, con carrera finalizada, realizando trabajo final, con experiencia en</w:t>
            </w:r>
            <w:r>
              <w:rPr>
                <w:noProof/>
                <w:lang w:val="es-ES"/>
              </w:rPr>
              <w:t xml:space="preserve"> </w:t>
            </w:r>
            <w:r w:rsidRPr="001B0536">
              <w:rPr>
                <w:noProof/>
                <w:lang w:val="es-ES"/>
              </w:rPr>
              <w:t>compañías tecnológicas, en el campo de la electrónica de consumo y como desarrollador de</w:t>
            </w:r>
            <w:r>
              <w:rPr>
                <w:noProof/>
                <w:lang w:val="es-ES"/>
              </w:rPr>
              <w:t xml:space="preserve"> </w:t>
            </w:r>
            <w:r w:rsidRPr="001B0536">
              <w:rPr>
                <w:noProof/>
                <w:lang w:val="es-ES"/>
              </w:rPr>
              <w:t>aplicaciones web. Capaz de asumir responsabilidades y llevar a cabo un análisis para tomar</w:t>
            </w:r>
            <w:r>
              <w:rPr>
                <w:noProof/>
                <w:lang w:val="es-ES"/>
              </w:rPr>
              <w:t xml:space="preserve"> </w:t>
            </w:r>
            <w:r w:rsidRPr="001B0536">
              <w:rPr>
                <w:noProof/>
                <w:lang w:val="es-ES"/>
              </w:rPr>
              <w:t xml:space="preserve">la mejor decisión. Con óptimas habilidades para fomentar las relaciones. </w:t>
            </w:r>
          </w:p>
        </w:tc>
      </w:tr>
      <w:tr w:rsidR="00F716E1" w:rsidRPr="00BD5DCA" w14:paraId="4FCD5BB4" w14:textId="77777777" w:rsidTr="001B0536">
        <w:trPr>
          <w:trHeight w:val="8188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7E5A495" w14:textId="1AF419AB" w:rsidR="00F716E1" w:rsidRPr="00711EEA" w:rsidRDefault="007C7F37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Tecnologias</w:t>
            </w:r>
          </w:p>
          <w:p w14:paraId="3FE7DAFF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09CCEC9A" wp14:editId="159D8140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8C6CFB9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7571CE" w14:textId="1A8F4A74" w:rsidR="00F716E1" w:rsidRDefault="00373F40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</w:t>
            </w:r>
            <w:r w:rsidR="008F41EA">
              <w:rPr>
                <w:noProof/>
                <w:lang w:val="es-ES"/>
              </w:rPr>
              <w:t xml:space="preserve"> 8+</w:t>
            </w:r>
            <w:bookmarkStart w:id="0" w:name="_GoBack"/>
            <w:bookmarkEnd w:id="0"/>
          </w:p>
          <w:p w14:paraId="7DC19DF3" w14:textId="77777777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jpa </w:t>
            </w:r>
          </w:p>
          <w:p w14:paraId="57EA811B" w14:textId="77777777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sql </w:t>
            </w:r>
          </w:p>
          <w:p w14:paraId="5116F902" w14:textId="7DEE1111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tomcat</w:t>
            </w:r>
          </w:p>
          <w:p w14:paraId="0E3E445E" w14:textId="77777777" w:rsidR="007C7F37" w:rsidRDefault="007C7F37" w:rsidP="007C7F37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maven</w:t>
            </w:r>
          </w:p>
          <w:p w14:paraId="147388CE" w14:textId="3025B833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</w:t>
            </w:r>
            <w:r w:rsidR="00EE6C12">
              <w:rPr>
                <w:noProof/>
                <w:lang w:val="es-ES"/>
              </w:rPr>
              <w:t xml:space="preserve"> FRAMEWORK</w:t>
            </w:r>
          </w:p>
          <w:p w14:paraId="3075C860" w14:textId="594C65D0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boot</w:t>
            </w:r>
          </w:p>
          <w:p w14:paraId="69D02231" w14:textId="5CCEB7F8" w:rsidR="000F151A" w:rsidRDefault="000F151A" w:rsidP="000F151A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Cloud</w:t>
            </w:r>
          </w:p>
          <w:p w14:paraId="430DB4C5" w14:textId="01D043D1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jpa</w:t>
            </w:r>
          </w:p>
          <w:p w14:paraId="2DC66A0A" w14:textId="459FA513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188CA757" w14:textId="66FC7B7C" w:rsidR="00E041D5" w:rsidRDefault="00E041D5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mvc</w:t>
            </w:r>
          </w:p>
          <w:p w14:paraId="00DF04C6" w14:textId="49C38DB4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</w:t>
            </w:r>
            <w:r w:rsidR="007C7F37">
              <w:rPr>
                <w:noProof/>
                <w:lang w:val="es-ES"/>
              </w:rPr>
              <w:t>s</w:t>
            </w:r>
          </w:p>
          <w:p w14:paraId="4D2E5AE4" w14:textId="6730324F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3F06FF2E" w14:textId="0A785291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60C98ADA" w14:textId="5F55BC3A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JavaScript</w:t>
            </w:r>
          </w:p>
          <w:p w14:paraId="7722ED03" w14:textId="382298BE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TypeScript</w:t>
            </w:r>
          </w:p>
          <w:p w14:paraId="224A7E94" w14:textId="60249F9B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css</w:t>
            </w:r>
          </w:p>
          <w:p w14:paraId="4C3D6155" w14:textId="239549F0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71E8476A" w14:textId="77777777" w:rsidR="007C7F37" w:rsidRDefault="007C7F37" w:rsidP="007C7F37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jsf</w:t>
            </w:r>
          </w:p>
          <w:p w14:paraId="193719DF" w14:textId="3BA15ABB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primefaces</w:t>
            </w:r>
          </w:p>
          <w:p w14:paraId="564379EA" w14:textId="1F91C09C" w:rsidR="005A693B" w:rsidRPr="005A693B" w:rsidRDefault="005A693B" w:rsidP="005A693B">
            <w:pPr>
              <w:rPr>
                <w:noProof/>
                <w:lang w:val="es-ES"/>
              </w:rPr>
            </w:pPr>
          </w:p>
          <w:p w14:paraId="520C4671" w14:textId="15799E05" w:rsidR="007C7F37" w:rsidRDefault="007C7F37" w:rsidP="005A693B">
            <w:pPr>
              <w:pStyle w:val="Heading1"/>
              <w:outlineLvl w:val="0"/>
              <w:rPr>
                <w:noProof/>
                <w:lang w:val="es-ES"/>
              </w:rPr>
            </w:pPr>
          </w:p>
          <w:p w14:paraId="75AFD5FE" w14:textId="77777777" w:rsidR="007C7F37" w:rsidRPr="007C7F37" w:rsidRDefault="007C7F37" w:rsidP="007C7F37">
            <w:pPr>
              <w:rPr>
                <w:lang w:val="es-ES"/>
              </w:rPr>
            </w:pPr>
          </w:p>
          <w:p w14:paraId="1660763C" w14:textId="77777777" w:rsidR="007C7F37" w:rsidRDefault="007C7F37" w:rsidP="005A693B">
            <w:pPr>
              <w:pStyle w:val="Heading1"/>
              <w:outlineLvl w:val="0"/>
              <w:rPr>
                <w:noProof/>
                <w:lang w:val="es-ES"/>
              </w:rPr>
            </w:pPr>
          </w:p>
          <w:p w14:paraId="7FA5C4BE" w14:textId="77777777" w:rsidR="007C7F37" w:rsidRDefault="007C7F37" w:rsidP="005A693B">
            <w:pPr>
              <w:pStyle w:val="Heading1"/>
              <w:outlineLvl w:val="0"/>
              <w:rPr>
                <w:noProof/>
                <w:lang w:val="es-ES"/>
              </w:rPr>
            </w:pPr>
          </w:p>
          <w:p w14:paraId="1F5A5173" w14:textId="0DA4A049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</w:t>
            </w:r>
          </w:p>
          <w:p w14:paraId="09AA17FF" w14:textId="77777777" w:rsidR="005A693B" w:rsidRDefault="005A693B" w:rsidP="005A693B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2759C8D" wp14:editId="0379CD30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5593FB" w14:textId="445EFE4A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</w:t>
            </w:r>
            <w:r w:rsidR="004D54F9">
              <w:rPr>
                <w:noProof/>
                <w:lang w:val="es-ES"/>
              </w:rPr>
              <w:t xml:space="preserve"> IDE</w:t>
            </w:r>
          </w:p>
          <w:p w14:paraId="3784AB21" w14:textId="1BAF71FF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Intellij IDEA</w:t>
            </w:r>
          </w:p>
          <w:p w14:paraId="2D054D74" w14:textId="61B7564B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mysql workbench</w:t>
            </w:r>
          </w:p>
          <w:p w14:paraId="3A415E21" w14:textId="2EA41116" w:rsidR="005A693B" w:rsidRDefault="005A693B" w:rsidP="007C7F37">
            <w:pPr>
              <w:rPr>
                <w:noProof/>
                <w:lang w:val="es-ES"/>
              </w:rPr>
            </w:pPr>
          </w:p>
          <w:p w14:paraId="7A5F6FF5" w14:textId="5D67567F" w:rsidR="005A693B" w:rsidRPr="005A693B" w:rsidRDefault="005A693B" w:rsidP="005A693B">
            <w:pPr>
              <w:rPr>
                <w:b/>
                <w:lang w:val="en-GB"/>
              </w:rPr>
            </w:pP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s-ES"/>
              </w:rPr>
              <w:id w:val="1888525358"/>
              <w:placeholder>
                <w:docPart w:val="E85B244B11674055ACD51FB89FAD2C30"/>
              </w:placeholder>
              <w:temporary/>
              <w:showingPlcHdr/>
              <w15:appearance w15:val="hidden"/>
            </w:sdtPr>
            <w:sdtEndPr/>
            <w:sdtContent>
              <w:p w14:paraId="3A56FB39" w14:textId="4DE84B60" w:rsidR="00F716E1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EXPERIENCIA</w:t>
                </w:r>
              </w:p>
            </w:sdtContent>
          </w:sdt>
          <w:p w14:paraId="1615B9B4" w14:textId="77777777" w:rsidR="00493C1A" w:rsidRPr="00711EEA" w:rsidRDefault="00493C1A" w:rsidP="00493C1A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60C4BD5E" wp14:editId="76A1B588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50C3C9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A81E131" w14:textId="430297FC" w:rsidR="00493C1A" w:rsidRDefault="00493C1A" w:rsidP="00493C1A">
            <w:pPr>
              <w:pStyle w:val="Date"/>
              <w:rPr>
                <w:noProof/>
              </w:rPr>
            </w:pP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>
              <w:t xml:space="preserve"> </w:t>
            </w:r>
            <w:r w:rsidRPr="005A693B">
              <w:rPr>
                <w:noProof/>
              </w:rPr>
              <w:t>2023</w:t>
            </w:r>
            <w:r w:rsidR="00E91F84">
              <w:rPr>
                <w:noProof/>
              </w:rPr>
              <w:t xml:space="preserve"> Septiembre</w:t>
            </w:r>
            <w:r w:rsidR="00236225">
              <w:rPr>
                <w:noProof/>
              </w:rPr>
              <w:t xml:space="preserve"> </w:t>
            </w:r>
            <w:r w:rsidRPr="005A693B">
              <w:rPr>
                <w:noProof/>
              </w:rPr>
              <w:t>-</w:t>
            </w:r>
            <w:r w:rsidR="00236225">
              <w:rPr>
                <w:noProof/>
              </w:rPr>
              <w:t xml:space="preserve"> </w:t>
            </w:r>
            <w:r w:rsidRPr="005A693B">
              <w:rPr>
                <w:noProof/>
              </w:rPr>
              <w:t>Actualidad</w:t>
            </w:r>
          </w:p>
          <w:p w14:paraId="6B2D3E7B" w14:textId="10D2E41C" w:rsidR="00493C1A" w:rsidRPr="00493C1A" w:rsidRDefault="00493C1A" w:rsidP="00493C1A">
            <w:pPr>
              <w:rPr>
                <w:b/>
                <w:lang w:val="es-ES"/>
              </w:rPr>
            </w:pPr>
            <w:r w:rsidRPr="00493C1A">
              <w:rPr>
                <w:b/>
                <w:lang w:val="es-ES"/>
              </w:rPr>
              <w:t xml:space="preserve">Desarrollador Java </w:t>
            </w:r>
          </w:p>
          <w:p w14:paraId="43A8F47C" w14:textId="00DE4A7D" w:rsidR="00493C1A" w:rsidRPr="00493C1A" w:rsidRDefault="00493C1A" w:rsidP="00493C1A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43B8112A" w14:textId="77777777" w:rsidR="00493C1A" w:rsidRDefault="00493C1A" w:rsidP="00493C1A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4D54F9">
              <w:rPr>
                <w:noProof/>
                <w:color w:val="666666" w:themeColor="background2"/>
                <w:lang w:val="es-ES"/>
              </w:rPr>
              <w:t>Migración Aplicación JSF a PrimeFaces</w:t>
            </w:r>
          </w:p>
          <w:p w14:paraId="0777431D" w14:textId="77777777" w:rsidR="00493C1A" w:rsidRPr="00373F40" w:rsidRDefault="00493C1A" w:rsidP="00493C1A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4D54F9">
              <w:rPr>
                <w:noProof/>
                <w:color w:val="666666" w:themeColor="background2"/>
                <w:lang w:val="es-ES"/>
              </w:rPr>
              <w:t>Atender y resolver bugs o mal funcionamientos por cambio</w:t>
            </w:r>
            <w:r>
              <w:rPr>
                <w:noProof/>
                <w:color w:val="666666" w:themeColor="background2"/>
                <w:lang w:val="es-ES"/>
              </w:rPr>
              <w:t>s</w:t>
            </w:r>
            <w:r w:rsidRPr="004D54F9">
              <w:rPr>
                <w:noProof/>
                <w:color w:val="666666" w:themeColor="background2"/>
                <w:lang w:val="es-ES"/>
              </w:rPr>
              <w:t xml:space="preserve"> de tecnologias</w:t>
            </w:r>
            <w:r>
              <w:rPr>
                <w:noProof/>
                <w:color w:val="666666" w:themeColor="background2"/>
                <w:lang w:val="es-ES"/>
              </w:rPr>
              <w:t xml:space="preserve"> producto de la migración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1253163A" w14:textId="413E49D3" w:rsidR="00493C1A" w:rsidRPr="00E041D5" w:rsidRDefault="00493C1A" w:rsidP="00493C1A">
            <w:pPr>
              <w:rPr>
                <w:lang w:val="es-ES"/>
              </w:rPr>
            </w:pPr>
            <w:r w:rsidRPr="00E041D5">
              <w:rPr>
                <w:noProof/>
                <w:lang w:val="es-ES"/>
              </w:rPr>
              <w:t xml:space="preserve">Pila de tecnolgías: Java 8, Spring, JSF,Primefaces,Tomcat 8 ,oracle Database, Spring, SonarQube, CDI, CD, </w:t>
            </w:r>
            <w:r w:rsidR="009D49A2" w:rsidRPr="00E041D5">
              <w:rPr>
                <w:noProof/>
                <w:lang w:val="es-ES"/>
              </w:rPr>
              <w:t>CSS, JPA, Hibernate</w:t>
            </w:r>
            <w:r w:rsidR="00E041D5" w:rsidRPr="00E041D5">
              <w:rPr>
                <w:noProof/>
                <w:lang w:val="es-ES"/>
              </w:rPr>
              <w:t xml:space="preserve">, Jenkins, Artifactory, </w:t>
            </w:r>
            <w:r w:rsidR="00E041D5">
              <w:rPr>
                <w:noProof/>
                <w:lang w:val="es-ES"/>
              </w:rPr>
              <w:t>Maven, SVN, Tortoise</w:t>
            </w:r>
            <w:r w:rsidR="00E041D5" w:rsidRPr="00E041D5">
              <w:rPr>
                <w:noProof/>
                <w:lang w:val="es-ES"/>
              </w:rPr>
              <w:t>…</w:t>
            </w:r>
          </w:p>
          <w:p w14:paraId="6D76C427" w14:textId="77777777" w:rsidR="00493C1A" w:rsidRPr="00711EEA" w:rsidRDefault="00493C1A" w:rsidP="00493C1A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7BC0BE9A" wp14:editId="2C5D0B25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2C4C41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04FEEEE" w14:textId="2B02DDA3" w:rsidR="00493C1A" w:rsidRDefault="00493C1A" w:rsidP="00493C1A">
            <w:pPr>
              <w:pStyle w:val="Date"/>
              <w:rPr>
                <w:noProof/>
                <w:lang w:val="es-ES"/>
              </w:rPr>
            </w:pPr>
            <w:r w:rsidRPr="00373F40">
              <w:rPr>
                <w:rFonts w:eastAsiaTheme="majorEastAsia" w:cstheme="majorBidi"/>
                <w:color w:val="5E7697" w:themeColor="accent1"/>
                <w:sz w:val="28"/>
                <w:szCs w:val="26"/>
                <w:lang w:val="es-ES"/>
              </w:rPr>
              <w:t>Consultora IT Babel</w:t>
            </w:r>
            <w:r w:rsidRPr="00373F40">
              <w:rPr>
                <w:rFonts w:eastAsiaTheme="majorEastAsia" w:cstheme="majorBidi"/>
                <w:color w:val="5E7697" w:themeColor="accent1"/>
                <w:sz w:val="28"/>
                <w:szCs w:val="26"/>
                <w:lang w:val="es-ES"/>
              </w:rPr>
              <w:cr/>
            </w:r>
            <w:r>
              <w:rPr>
                <w:noProof/>
                <w:lang w:val="es-ES"/>
              </w:rPr>
              <w:t>2022 agosto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-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2023-julio</w:t>
            </w:r>
          </w:p>
          <w:p w14:paraId="5B441E8E" w14:textId="3318F9B1" w:rsidR="00493C1A" w:rsidRPr="00493C1A" w:rsidRDefault="00493C1A" w:rsidP="00493C1A">
            <w:pPr>
              <w:rPr>
                <w:lang w:val="es-ES"/>
              </w:rPr>
            </w:pPr>
            <w:r w:rsidRPr="00493C1A">
              <w:rPr>
                <w:b/>
                <w:lang w:val="es-ES"/>
              </w:rPr>
              <w:t>Desarrollador Java</w:t>
            </w:r>
            <w:r>
              <w:rPr>
                <w:b/>
                <w:lang w:val="es-ES"/>
              </w:rPr>
              <w:t xml:space="preserve"> </w:t>
            </w:r>
          </w:p>
          <w:p w14:paraId="158DCB66" w14:textId="49513986" w:rsidR="00493C1A" w:rsidRPr="00493C1A" w:rsidRDefault="00493C1A" w:rsidP="00493C1A">
            <w:pPr>
              <w:rPr>
                <w:b/>
                <w:i/>
                <w:lang w:val="es-ES"/>
              </w:rPr>
            </w:pPr>
            <w:r w:rsidRPr="00493C1A">
              <w:rPr>
                <w:b/>
                <w:i/>
                <w:lang w:val="es-ES"/>
              </w:rPr>
              <w:t>Babel Group, Madrid</w:t>
            </w:r>
          </w:p>
          <w:p w14:paraId="739911AF" w14:textId="7CAF5490" w:rsidR="00493C1A" w:rsidRPr="005C6313" w:rsidRDefault="00493C1A" w:rsidP="00493C1A">
            <w:pPr>
              <w:pStyle w:val="Date"/>
              <w:numPr>
                <w:ilvl w:val="0"/>
                <w:numId w:val="2"/>
              </w:numPr>
              <w:rPr>
                <w:noProof/>
                <w:lang w:val="fr-FR"/>
              </w:rPr>
            </w:pPr>
            <w:r>
              <w:rPr>
                <w:noProof/>
                <w:color w:val="666666" w:themeColor="background2"/>
              </w:rPr>
              <w:t>Stack Tecnologico: Java 7</w:t>
            </w:r>
            <w:r w:rsidRPr="001B0536">
              <w:rPr>
                <w:noProof/>
                <w:color w:val="666666" w:themeColor="background2"/>
              </w:rPr>
              <w:t xml:space="preserve">, Spring Framework, Thymeleaf,Spring MVC, Spring boot, MySQL, Bootstrap 4, HTML, CSS, Eclipse IDE,Tomcat... </w:t>
            </w:r>
          </w:p>
          <w:p w14:paraId="5248625B" w14:textId="77777777" w:rsidR="00493C1A" w:rsidRDefault="00493C1A" w:rsidP="00493C1A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373F40">
              <w:rPr>
                <w:noProof/>
                <w:color w:val="666666" w:themeColor="background2"/>
                <w:lang w:val="es-ES"/>
              </w:rPr>
              <w:t>Desarrollo de aplicación web, con patrón diseño MVC para servicio público Español (SEPE) Servicio Público de Empleo Estatal.</w:t>
            </w:r>
          </w:p>
          <w:p w14:paraId="3DF21998" w14:textId="77777777" w:rsidR="00493C1A" w:rsidRPr="00373F40" w:rsidRDefault="00493C1A" w:rsidP="00493C1A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373F40">
              <w:rPr>
                <w:noProof/>
                <w:color w:val="666666" w:themeColor="background2"/>
                <w:lang w:val="es-ES"/>
              </w:rPr>
              <w:t>Desarrollo de la logica de negocio, repositorio y lógica del front-end con JSF 2.0.</w:t>
            </w:r>
          </w:p>
          <w:p w14:paraId="0BCCC293" w14:textId="07CE454C" w:rsidR="00493C1A" w:rsidRPr="00E041D5" w:rsidRDefault="00493C1A" w:rsidP="00493C1A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E041D5">
              <w:rPr>
                <w:noProof/>
                <w:color w:val="666666" w:themeColor="background2"/>
                <w:lang w:val="es-ES"/>
              </w:rPr>
              <w:t>Pila de tecnologías: Java 7, Spring Web Flow, jQuery, JSF 2.2, JPA 2.0,o</w:t>
            </w:r>
            <w:r w:rsidR="00BD5DCA" w:rsidRPr="00E041D5">
              <w:rPr>
                <w:noProof/>
                <w:color w:val="666666" w:themeColor="background2"/>
                <w:lang w:val="es-ES"/>
              </w:rPr>
              <w:t>racle database, CSS, boostrap 3, JPA</w:t>
            </w:r>
            <w:r w:rsidR="009D49A2" w:rsidRPr="00E041D5">
              <w:rPr>
                <w:noProof/>
                <w:color w:val="666666" w:themeColor="background2"/>
                <w:lang w:val="es-ES"/>
              </w:rPr>
              <w:t>, Hibernate</w:t>
            </w:r>
            <w:r w:rsidR="00E041D5">
              <w:rPr>
                <w:noProof/>
                <w:color w:val="666666" w:themeColor="background2"/>
                <w:lang w:val="es-ES"/>
              </w:rPr>
              <w:t>, IBM webSphere, IBM RTC Jazz</w:t>
            </w:r>
          </w:p>
          <w:p w14:paraId="0A806306" w14:textId="77777777" w:rsidR="009D49A2" w:rsidRDefault="009D49A2" w:rsidP="00493C1A">
            <w:pPr>
              <w:pStyle w:val="NoSpacing"/>
              <w:rPr>
                <w:noProof/>
                <w:lang w:val="es-ES"/>
              </w:rPr>
            </w:pPr>
          </w:p>
          <w:p w14:paraId="57415F41" w14:textId="3CC9E8E8" w:rsidR="009D49A2" w:rsidRDefault="009D49A2" w:rsidP="00493C1A">
            <w:pPr>
              <w:pStyle w:val="NoSpacing"/>
              <w:rPr>
                <w:noProof/>
                <w:lang w:val="es-ES"/>
              </w:rPr>
            </w:pPr>
          </w:p>
          <w:p w14:paraId="28F8EC91" w14:textId="709839CF" w:rsidR="007C7F37" w:rsidRDefault="007C7F37" w:rsidP="00493C1A">
            <w:pPr>
              <w:pStyle w:val="NoSpacing"/>
              <w:rPr>
                <w:noProof/>
                <w:lang w:val="es-ES"/>
              </w:rPr>
            </w:pPr>
          </w:p>
          <w:p w14:paraId="1AEEB0D0" w14:textId="5201E3B8" w:rsidR="007C7F37" w:rsidRDefault="007C7F37" w:rsidP="00493C1A">
            <w:pPr>
              <w:pStyle w:val="NoSpacing"/>
              <w:rPr>
                <w:noProof/>
                <w:lang w:val="es-ES"/>
              </w:rPr>
            </w:pPr>
          </w:p>
          <w:p w14:paraId="2D89E09D" w14:textId="1D7AA78D" w:rsidR="007C7F37" w:rsidRDefault="007C7F37" w:rsidP="00493C1A">
            <w:pPr>
              <w:pStyle w:val="NoSpacing"/>
              <w:rPr>
                <w:noProof/>
                <w:lang w:val="es-ES"/>
              </w:rPr>
            </w:pPr>
          </w:p>
          <w:p w14:paraId="057A8EC3" w14:textId="77777777" w:rsidR="007C7F37" w:rsidRDefault="007C7F37" w:rsidP="00493C1A">
            <w:pPr>
              <w:pStyle w:val="NoSpacing"/>
              <w:rPr>
                <w:noProof/>
                <w:lang w:val="es-ES"/>
              </w:rPr>
            </w:pPr>
          </w:p>
          <w:p w14:paraId="7777F4AA" w14:textId="77777777" w:rsidR="009D49A2" w:rsidRDefault="009D49A2" w:rsidP="00493C1A">
            <w:pPr>
              <w:pStyle w:val="NoSpacing"/>
              <w:rPr>
                <w:noProof/>
                <w:lang w:val="es-ES"/>
              </w:rPr>
            </w:pPr>
          </w:p>
          <w:p w14:paraId="176B83EC" w14:textId="77777777" w:rsidR="009D49A2" w:rsidRDefault="009D49A2" w:rsidP="00493C1A">
            <w:pPr>
              <w:pStyle w:val="NoSpacing"/>
              <w:rPr>
                <w:noProof/>
                <w:lang w:val="es-ES"/>
              </w:rPr>
            </w:pPr>
          </w:p>
          <w:p w14:paraId="2125EF47" w14:textId="77777777" w:rsidR="009D49A2" w:rsidRDefault="009D49A2" w:rsidP="00493C1A">
            <w:pPr>
              <w:pStyle w:val="NoSpacing"/>
              <w:rPr>
                <w:noProof/>
                <w:lang w:val="es-ES"/>
              </w:rPr>
            </w:pPr>
          </w:p>
          <w:p w14:paraId="46F319FB" w14:textId="77777777" w:rsidR="009D49A2" w:rsidRDefault="009D49A2" w:rsidP="00493C1A">
            <w:pPr>
              <w:pStyle w:val="NoSpacing"/>
              <w:rPr>
                <w:noProof/>
                <w:lang w:val="es-ES"/>
              </w:rPr>
            </w:pPr>
          </w:p>
          <w:p w14:paraId="3DDA7303" w14:textId="47594684" w:rsidR="00493C1A" w:rsidRPr="00711EEA" w:rsidRDefault="00493C1A" w:rsidP="00493C1A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0BFD8B8B" wp14:editId="18DF05DA">
                      <wp:extent cx="3968496" cy="0"/>
                      <wp:effectExtent l="0" t="0" r="0" b="0"/>
                      <wp:docPr id="11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0FC13D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VT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/mnDlh&#10;qUcb6pRMHhnmjS1Itw6iJNXuf3x3IJj49mSyckOIDRFs3BZPtxi2mGU4KLR5pwLZoah9nNSGQ2KS&#10;Hi+ul1fvr5ecybOtegYGjOkDeMvyoeVGuyyEaMT+PiYKRq5nl/xsHBuI8fJyWbyiN7q708ZkW5kl&#10;2Bhke0FTIKQEly5y/kTywpNuxtFjrmqso5zS0cAY4jMoUooyn49B8oy+5p2feI0j7wxTlMUErP8M&#10;PPlnKJT5/RvwhCiRvUsT2Grn8XfR0+Gcshr9zwqMdWcJHn13LB0u0tAgFuVOnyZP+st7gT9/7fVP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AwaJVT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2E3E82F" w14:textId="77389ED4" w:rsidR="00493C1A" w:rsidRDefault="00493C1A" w:rsidP="00493C1A">
            <w:pPr>
              <w:rPr>
                <w:rFonts w:eastAsiaTheme="majorEastAsia" w:cstheme="majorBidi"/>
                <w:color w:val="5E7697" w:themeColor="accent1"/>
                <w:sz w:val="28"/>
                <w:szCs w:val="26"/>
                <w:lang w:val="es-ES"/>
              </w:rPr>
            </w:pPr>
            <w:r w:rsidRPr="00493C1A">
              <w:rPr>
                <w:rFonts w:eastAsiaTheme="majorEastAsia" w:cstheme="majorBidi"/>
                <w:color w:val="5E7697" w:themeColor="accent1"/>
                <w:sz w:val="28"/>
                <w:szCs w:val="26"/>
                <w:lang w:val="es-ES"/>
              </w:rPr>
              <w:t>Anovo Iberoamericana, Amazon Warehouse</w:t>
            </w:r>
          </w:p>
          <w:p w14:paraId="2311CF61" w14:textId="088B2628" w:rsidR="00493C1A" w:rsidRDefault="00236225" w:rsidP="00493C1A">
            <w:pPr>
              <w:pStyle w:val="Date"/>
              <w:rPr>
                <w:lang w:val="es-ES"/>
              </w:rPr>
            </w:pPr>
            <w:r>
              <w:rPr>
                <w:lang w:val="es-ES"/>
              </w:rPr>
              <w:t xml:space="preserve">2019 </w:t>
            </w:r>
            <w:r w:rsidR="00E91F84" w:rsidRPr="00493C1A">
              <w:rPr>
                <w:lang w:val="es-ES"/>
              </w:rPr>
              <w:t>septiembre</w:t>
            </w:r>
            <w:r w:rsidR="00E91F84">
              <w:rPr>
                <w:lang w:val="es-ES"/>
              </w:rPr>
              <w:t xml:space="preserve"> </w:t>
            </w:r>
            <w:r>
              <w:rPr>
                <w:lang w:val="es-ES"/>
              </w:rPr>
              <w:t>–</w:t>
            </w:r>
            <w:r w:rsidR="00E91F84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2021 </w:t>
            </w:r>
            <w:r w:rsidR="00E91F84" w:rsidRPr="00493C1A">
              <w:rPr>
                <w:lang w:val="es-ES"/>
              </w:rPr>
              <w:t>septiembre</w:t>
            </w:r>
          </w:p>
          <w:p w14:paraId="4A14A0CE" w14:textId="77777777" w:rsidR="00493C1A" w:rsidRDefault="00493C1A" w:rsidP="00493C1A">
            <w:pPr>
              <w:rPr>
                <w:b/>
                <w:i/>
                <w:lang w:val="es-ES"/>
              </w:rPr>
            </w:pPr>
            <w:r w:rsidRPr="00493C1A">
              <w:rPr>
                <w:b/>
                <w:i/>
                <w:lang w:val="es-ES"/>
              </w:rPr>
              <w:t xml:space="preserve">Técnico Electrónico </w:t>
            </w:r>
          </w:p>
          <w:p w14:paraId="5E4344D1" w14:textId="011DE110" w:rsidR="00493C1A" w:rsidRDefault="00493C1A" w:rsidP="00493C1A">
            <w:pPr>
              <w:rPr>
                <w:lang w:val="es-ES"/>
              </w:rPr>
            </w:pPr>
            <w:r w:rsidRPr="00493C1A">
              <w:rPr>
                <w:lang w:val="es-ES"/>
              </w:rPr>
              <w:t xml:space="preserve">Amazon Warehouse. Anovo Iberoamericana, Madrid, España </w:t>
            </w:r>
          </w:p>
          <w:p w14:paraId="724FD1CA" w14:textId="77777777" w:rsidR="00BD5DCA" w:rsidRDefault="00BD5DCA" w:rsidP="00493C1A">
            <w:pPr>
              <w:rPr>
                <w:lang w:val="es-ES"/>
              </w:rPr>
            </w:pPr>
          </w:p>
          <w:p w14:paraId="6761BA68" w14:textId="3155692A" w:rsidR="00BD5DCA" w:rsidRDefault="00BD5DCA" w:rsidP="00BD5DCA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BD5DCA">
              <w:rPr>
                <w:noProof/>
                <w:color w:val="666666" w:themeColor="background2"/>
                <w:lang w:val="es-ES"/>
              </w:rPr>
              <w:t>Recibir dispositivos (informáticos, electrónicos de consumo) de la primera línea, defectuosos. Comprobar falla técnica y de qué carácter es (Electrónica, Software). Proceder a su reparación dependiendo del carácter del fallo</w:t>
            </w:r>
            <w:r>
              <w:rPr>
                <w:noProof/>
                <w:color w:val="666666" w:themeColor="background2"/>
                <w:lang w:val="es-ES"/>
              </w:rPr>
              <w:t xml:space="preserve"> (Cambio de componentes electronicos defectuosos, pbc, analisis</w:t>
            </w:r>
            <w:r w:rsidR="00E041D5">
              <w:rPr>
                <w:noProof/>
                <w:color w:val="666666" w:themeColor="background2"/>
                <w:lang w:val="es-ES"/>
              </w:rPr>
              <w:t>, soldadura</w:t>
            </w:r>
            <w:r>
              <w:rPr>
                <w:noProof/>
                <w:color w:val="666666" w:themeColor="background2"/>
                <w:lang w:val="es-ES"/>
              </w:rPr>
              <w:t>)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15CAFB12" w14:textId="63FE85A7" w:rsidR="00BD5DCA" w:rsidRDefault="00BD5DCA" w:rsidP="00BD5DCA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BD5DCA">
              <w:rPr>
                <w:noProof/>
                <w:color w:val="666666" w:themeColor="background2"/>
                <w:lang w:val="es-ES"/>
              </w:rPr>
              <w:t>Reconstrucción baterías de celdas de litium de 3.7</w:t>
            </w:r>
            <w:r>
              <w:rPr>
                <w:noProof/>
                <w:color w:val="666666" w:themeColor="background2"/>
                <w:lang w:val="es-ES"/>
              </w:rPr>
              <w:t xml:space="preserve"> </w:t>
            </w:r>
            <w:r w:rsidRPr="00BD5DCA">
              <w:rPr>
                <w:noProof/>
                <w:color w:val="666666" w:themeColor="background2"/>
                <w:lang w:val="es-ES"/>
              </w:rPr>
              <w:t>v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1951D65B" w14:textId="3311C816" w:rsidR="00493C1A" w:rsidRPr="00BD5DCA" w:rsidRDefault="00BD5DCA" w:rsidP="00BD5DCA">
            <w:pPr>
              <w:pStyle w:val="Date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Reparación y mantenimiento de productos relacionados con la aspiración robotica</w:t>
            </w:r>
          </w:p>
          <w:p w14:paraId="0F05B7C2" w14:textId="1E41AA10" w:rsidR="00493C1A" w:rsidRPr="00711EEA" w:rsidRDefault="00493C1A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5825F74F" wp14:editId="438D8730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EC8716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63FD739" w14:textId="260BD4C2" w:rsidR="00B54AD3" w:rsidRPr="001B0536" w:rsidRDefault="001B0536" w:rsidP="00B54AD3">
            <w:pPr>
              <w:pStyle w:val="Heading2"/>
              <w:outlineLvl w:val="1"/>
              <w:rPr>
                <w:noProof/>
                <w:lang w:val="es-ES"/>
              </w:rPr>
            </w:pPr>
            <w:r w:rsidRPr="001B0536">
              <w:rPr>
                <w:lang w:val="es-ES"/>
              </w:rPr>
              <w:t xml:space="preserve"> Prácticas | Automatización Stock inventario Java</w:t>
            </w:r>
            <w:r>
              <w:rPr>
                <w:noProof/>
                <w:lang w:val="es-ES"/>
              </w:rPr>
              <w:t xml:space="preserve"> </w:t>
            </w:r>
          </w:p>
          <w:p w14:paraId="3A3097F9" w14:textId="30D72E0D" w:rsidR="00B54AD3" w:rsidRDefault="001B0536" w:rsidP="00B54AD3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2016</w:t>
            </w:r>
            <w:r w:rsidR="00373F40">
              <w:rPr>
                <w:noProof/>
                <w:lang w:val="es-ES"/>
              </w:rPr>
              <w:t xml:space="preserve"> diciembre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-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2017</w:t>
            </w:r>
            <w:r w:rsidR="00373F40">
              <w:rPr>
                <w:noProof/>
                <w:lang w:val="es-ES"/>
              </w:rPr>
              <w:t xml:space="preserve"> diciembre</w:t>
            </w:r>
          </w:p>
          <w:p w14:paraId="75413589" w14:textId="09D49E4F" w:rsidR="007C7F37" w:rsidRPr="00493C1A" w:rsidRDefault="007C7F37" w:rsidP="007C7F37">
            <w:pPr>
              <w:rPr>
                <w:b/>
                <w:lang w:val="es-ES"/>
              </w:rPr>
            </w:pPr>
            <w:r w:rsidRPr="00493C1A">
              <w:rPr>
                <w:b/>
                <w:lang w:val="es-ES"/>
              </w:rPr>
              <w:t xml:space="preserve">Desarrollador Java </w:t>
            </w:r>
            <w:r>
              <w:rPr>
                <w:b/>
                <w:lang w:val="es-ES"/>
              </w:rPr>
              <w:t>– Proyecto final</w:t>
            </w:r>
          </w:p>
          <w:p w14:paraId="62E7EBDF" w14:textId="77777777" w:rsidR="00373F40" w:rsidRDefault="00373F40" w:rsidP="00373F40">
            <w:pPr>
              <w:rPr>
                <w:lang w:val="es-ES"/>
              </w:rPr>
            </w:pPr>
            <w:r w:rsidRPr="00373F40">
              <w:rPr>
                <w:lang w:val="es-ES"/>
              </w:rPr>
              <w:t>Vincomix C.A, Maturín, Monagas, Venezuela</w:t>
            </w:r>
            <w:r w:rsidRPr="00373F40">
              <w:rPr>
                <w:lang w:val="es-ES"/>
              </w:rPr>
              <w:cr/>
            </w:r>
          </w:p>
          <w:p w14:paraId="23255937" w14:textId="4FEA19AD" w:rsidR="001B0536" w:rsidRPr="001B0536" w:rsidRDefault="001B0536" w:rsidP="00373F40">
            <w:pPr>
              <w:rPr>
                <w:noProof/>
                <w:lang w:val="es-ES"/>
              </w:rPr>
            </w:pPr>
            <w:r w:rsidRPr="001B0536">
              <w:rPr>
                <w:noProof/>
                <w:lang w:val="es-ES"/>
              </w:rPr>
              <w:t>Automatización control de Stock de materia prima de empresa cementera.</w:t>
            </w:r>
          </w:p>
          <w:p w14:paraId="4A1C2887" w14:textId="74B581BC" w:rsidR="001B0536" w:rsidRDefault="001B0536" w:rsidP="001B0536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1B0536">
              <w:rPr>
                <w:noProof/>
                <w:color w:val="666666" w:themeColor="background2"/>
                <w:lang w:val="es-ES"/>
              </w:rPr>
              <w:t>Creación  y administración de aplicación  web basada en Java  para la</w:t>
            </w:r>
            <w:r>
              <w:rPr>
                <w:noProof/>
                <w:color w:val="666666" w:themeColor="background2"/>
                <w:lang w:val="es-ES"/>
              </w:rPr>
              <w:t xml:space="preserve"> a</w:t>
            </w:r>
            <w:r w:rsidRPr="001B0536">
              <w:rPr>
                <w:noProof/>
                <w:color w:val="666666" w:themeColor="background2"/>
                <w:lang w:val="es-ES"/>
              </w:rPr>
              <w:t>utomatización de stock usando Spring framework y gestor de base de</w:t>
            </w:r>
            <w:r>
              <w:rPr>
                <w:noProof/>
                <w:color w:val="666666" w:themeColor="background2"/>
                <w:lang w:val="es-ES"/>
              </w:rPr>
              <w:t xml:space="preserve"> </w:t>
            </w:r>
            <w:r w:rsidRPr="001B0536">
              <w:rPr>
                <w:noProof/>
                <w:color w:val="666666" w:themeColor="background2"/>
                <w:lang w:val="es-ES"/>
              </w:rPr>
              <w:t>datos relacional  MySQL.</w:t>
            </w:r>
          </w:p>
          <w:p w14:paraId="753189AB" w14:textId="7E20970C" w:rsidR="00BD5DCA" w:rsidRPr="00BD5DCA" w:rsidRDefault="00BD5DCA" w:rsidP="007432E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</w:rPr>
            </w:pPr>
            <w:r w:rsidRPr="00BD5DCA">
              <w:rPr>
                <w:noProof/>
                <w:color w:val="666666" w:themeColor="background2"/>
              </w:rPr>
              <w:t>Stack tecnologico :  Java 8, Spring Framework, Thymeleaf, Spring MVC, Spring boot, MySQL, Bootstrap 4, HTML, CSS, Eclipse IDE,Tomcat</w:t>
            </w:r>
            <w:r w:rsidR="009D49A2">
              <w:rPr>
                <w:noProof/>
                <w:color w:val="666666" w:themeColor="background2"/>
              </w:rPr>
              <w:t>, JPA, Hibernate.</w:t>
            </w:r>
          </w:p>
          <w:p w14:paraId="723EFB09" w14:textId="77777777" w:rsidR="00BD5DCA" w:rsidRPr="00BD5DCA" w:rsidRDefault="00BD5DCA" w:rsidP="00BD5DCA"/>
          <w:p w14:paraId="07D2EDDA" w14:textId="77777777" w:rsidR="00BD5DCA" w:rsidRPr="00BD5DCA" w:rsidRDefault="00BD5DCA" w:rsidP="00BD5DCA"/>
          <w:p w14:paraId="37947701" w14:textId="4F0F1337" w:rsidR="00F716E1" w:rsidRPr="00BD5DCA" w:rsidRDefault="00F716E1" w:rsidP="00B54AD3">
            <w:pPr>
              <w:rPr>
                <w:noProof/>
                <w:sz w:val="20"/>
                <w:szCs w:val="20"/>
              </w:rPr>
            </w:pPr>
          </w:p>
          <w:p w14:paraId="5BD32F60" w14:textId="397D46E6" w:rsidR="00F716E1" w:rsidRPr="00BD5DCA" w:rsidRDefault="00F716E1" w:rsidP="00493C1A">
            <w:pPr>
              <w:pStyle w:val="Date"/>
              <w:rPr>
                <w:noProof/>
              </w:rPr>
            </w:pPr>
          </w:p>
        </w:tc>
      </w:tr>
      <w:tr w:rsidR="00F716E1" w:rsidRPr="00711EEA" w14:paraId="4B3C5839" w14:textId="77777777" w:rsidTr="00252527">
        <w:trPr>
          <w:trHeight w:val="4518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1072317644"/>
              <w:placeholder>
                <w:docPart w:val="CAA6D15439CD4A07BE1D336A15977531"/>
              </w:placeholder>
              <w:temporary/>
              <w:showingPlcHdr/>
              <w15:appearance w15:val="hidden"/>
            </w:sdtPr>
            <w:sdtEndPr/>
            <w:sdtContent>
              <w:p w14:paraId="1443DC77" w14:textId="77777777" w:rsidR="00F716E1" w:rsidRPr="00711EEA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FORMACIÓN</w:t>
                </w:r>
              </w:p>
            </w:sdtContent>
          </w:sdt>
          <w:p w14:paraId="0A6D6D11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3CA3B27F" wp14:editId="6F038335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F6B58D9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FDE29E" w14:textId="776BB56C" w:rsidR="00F716E1" w:rsidRPr="005A693B" w:rsidRDefault="005A693B" w:rsidP="00F53B71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</w:t>
            </w:r>
            <w:r w:rsidR="00363E74" w:rsidRPr="005A693B">
              <w:rPr>
                <w:noProof/>
                <w:lang w:val="es-ES"/>
              </w:rPr>
              <w:t xml:space="preserve">Sistemas, </w:t>
            </w:r>
            <w:r w:rsidR="00363E74" w:rsidRPr="00493C1A">
              <w:rPr>
                <w:lang w:val="es-ES"/>
              </w:rPr>
              <w:t>Ingeniería.</w:t>
            </w:r>
          </w:p>
          <w:p w14:paraId="00EB9F25" w14:textId="2E043467" w:rsidR="00F716E1" w:rsidRPr="005A693B" w:rsidRDefault="005A693B" w:rsidP="00F53B71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</w:t>
            </w:r>
            <w:r w:rsidR="004D54F9">
              <w:rPr>
                <w:noProof/>
                <w:lang w:val="es-ES"/>
              </w:rPr>
              <w:t>11</w:t>
            </w:r>
            <w:r>
              <w:rPr>
                <w:noProof/>
                <w:lang w:val="es-ES"/>
              </w:rPr>
              <w:t>-2017</w:t>
            </w:r>
          </w:p>
          <w:p w14:paraId="6A44F673" w14:textId="6CDC0B16" w:rsidR="00F716E1" w:rsidRPr="005A693B" w:rsidRDefault="005A693B" w:rsidP="00F53B71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72AF99D4" w14:textId="77777777" w:rsidR="00F51E3E" w:rsidRPr="00711EEA" w:rsidRDefault="00F51E3E" w:rsidP="00F51E3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</w:rPr>
              <mc:AlternateContent>
                <mc:Choice Requires="wps">
                  <w:drawing>
                    <wp:inline distT="0" distB="0" distL="0" distR="0" wp14:anchorId="74CD769F" wp14:editId="094CA109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333AFF5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A0347A" w14:textId="0F582C65" w:rsidR="005A693B" w:rsidRDefault="005A693B" w:rsidP="005A693B">
            <w:pPr>
              <w:rPr>
                <w:noProof/>
                <w:lang w:val="es-ES"/>
              </w:rPr>
            </w:pPr>
          </w:p>
          <w:p w14:paraId="44ABD95C" w14:textId="77777777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IDIOMAS</w:t>
            </w:r>
          </w:p>
          <w:p w14:paraId="0FBE80E2" w14:textId="77777777" w:rsidR="005A693B" w:rsidRPr="005A693B" w:rsidRDefault="005A693B" w:rsidP="005A693B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15AF43A" wp14:editId="095831D6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A630524" w14:textId="77777777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63C901E7" w14:textId="68F5B199" w:rsidR="005A693B" w:rsidRDefault="00493C1A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ingles b2</w:t>
            </w:r>
            <w:r w:rsidR="005A693B">
              <w:rPr>
                <w:noProof/>
                <w:lang w:val="es-ES"/>
              </w:rPr>
              <w:t>-conversacional</w:t>
            </w:r>
          </w:p>
          <w:p w14:paraId="5347DE3D" w14:textId="3FDCA950" w:rsidR="00F716E1" w:rsidRPr="005C6313" w:rsidRDefault="00F716E1" w:rsidP="005A693B">
            <w:pPr>
              <w:rPr>
                <w:noProof/>
                <w:lang w:val="en-GB"/>
              </w:rPr>
            </w:pP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0725ABCC" w14:textId="77777777" w:rsidR="00F716E1" w:rsidRPr="005C6313" w:rsidRDefault="00F716E1" w:rsidP="00241482">
            <w:pPr>
              <w:rPr>
                <w:noProof/>
                <w:lang w:val="en-GB"/>
              </w:rPr>
            </w:pPr>
          </w:p>
        </w:tc>
      </w:tr>
    </w:tbl>
    <w:p w14:paraId="65115580" w14:textId="77777777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C28EF" w14:textId="77777777" w:rsidR="006F0DC8" w:rsidRDefault="006F0DC8" w:rsidP="00BA3E51">
      <w:pPr>
        <w:spacing w:line="240" w:lineRule="auto"/>
      </w:pPr>
      <w:r>
        <w:separator/>
      </w:r>
    </w:p>
  </w:endnote>
  <w:endnote w:type="continuationSeparator" w:id="0">
    <w:p w14:paraId="1B73EBA9" w14:textId="77777777" w:rsidR="006F0DC8" w:rsidRDefault="006F0DC8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91B1B" w14:textId="77777777" w:rsidR="006F0DC8" w:rsidRDefault="006F0DC8" w:rsidP="00BA3E51">
      <w:pPr>
        <w:spacing w:line="240" w:lineRule="auto"/>
      </w:pPr>
      <w:r>
        <w:separator/>
      </w:r>
    </w:p>
  </w:footnote>
  <w:footnote w:type="continuationSeparator" w:id="0">
    <w:p w14:paraId="6D3EB9DB" w14:textId="77777777" w:rsidR="006F0DC8" w:rsidRDefault="006F0DC8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Icono de correo electrónico" style="width:15.45pt;height:12.45pt;visibility:visible;mso-wrap-style:square" o:bullet="t">
        <v:imagedata r:id="rId1" o:title="Icono de correo electrónico"/>
      </v:shape>
    </w:pict>
  </w:numPicBullet>
  <w:abstractNum w:abstractNumId="0" w15:restartNumberingAfterBreak="0">
    <w:nsid w:val="24656789"/>
    <w:multiLevelType w:val="hybridMultilevel"/>
    <w:tmpl w:val="F0B0407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41F8A"/>
    <w:rsid w:val="00045F2E"/>
    <w:rsid w:val="00055BBC"/>
    <w:rsid w:val="00073BF3"/>
    <w:rsid w:val="00081B51"/>
    <w:rsid w:val="000A6E00"/>
    <w:rsid w:val="000C7293"/>
    <w:rsid w:val="000D3891"/>
    <w:rsid w:val="000F151A"/>
    <w:rsid w:val="000F3FE2"/>
    <w:rsid w:val="00140582"/>
    <w:rsid w:val="00144334"/>
    <w:rsid w:val="00173B36"/>
    <w:rsid w:val="00177BCB"/>
    <w:rsid w:val="001B0536"/>
    <w:rsid w:val="001E5794"/>
    <w:rsid w:val="001F6D5E"/>
    <w:rsid w:val="00217454"/>
    <w:rsid w:val="002251C8"/>
    <w:rsid w:val="0023600D"/>
    <w:rsid w:val="00236225"/>
    <w:rsid w:val="00241482"/>
    <w:rsid w:val="00252527"/>
    <w:rsid w:val="00261E7B"/>
    <w:rsid w:val="00293BB8"/>
    <w:rsid w:val="002954B8"/>
    <w:rsid w:val="002A4A92"/>
    <w:rsid w:val="002B0852"/>
    <w:rsid w:val="002C0662"/>
    <w:rsid w:val="002D5478"/>
    <w:rsid w:val="002F0D92"/>
    <w:rsid w:val="00320ECB"/>
    <w:rsid w:val="00344FC0"/>
    <w:rsid w:val="00363E74"/>
    <w:rsid w:val="00373F40"/>
    <w:rsid w:val="00377A0D"/>
    <w:rsid w:val="00382737"/>
    <w:rsid w:val="003E02DA"/>
    <w:rsid w:val="003E1692"/>
    <w:rsid w:val="003E7783"/>
    <w:rsid w:val="004262FD"/>
    <w:rsid w:val="00442A0E"/>
    <w:rsid w:val="00443C70"/>
    <w:rsid w:val="00447D4F"/>
    <w:rsid w:val="004766B1"/>
    <w:rsid w:val="00493C1A"/>
    <w:rsid w:val="004A4A78"/>
    <w:rsid w:val="004A4C74"/>
    <w:rsid w:val="004C592C"/>
    <w:rsid w:val="004D54F9"/>
    <w:rsid w:val="004E5226"/>
    <w:rsid w:val="004E6AB2"/>
    <w:rsid w:val="004E70E8"/>
    <w:rsid w:val="005340E9"/>
    <w:rsid w:val="00535F87"/>
    <w:rsid w:val="00564622"/>
    <w:rsid w:val="005A3E0B"/>
    <w:rsid w:val="005A693B"/>
    <w:rsid w:val="005B3227"/>
    <w:rsid w:val="005C6313"/>
    <w:rsid w:val="0068094B"/>
    <w:rsid w:val="00686284"/>
    <w:rsid w:val="006F0DC8"/>
    <w:rsid w:val="006F46BC"/>
    <w:rsid w:val="00711EEA"/>
    <w:rsid w:val="0073402D"/>
    <w:rsid w:val="00792D43"/>
    <w:rsid w:val="007B30FE"/>
    <w:rsid w:val="007B7A61"/>
    <w:rsid w:val="007C7F37"/>
    <w:rsid w:val="007E1FA8"/>
    <w:rsid w:val="007E6083"/>
    <w:rsid w:val="008150C7"/>
    <w:rsid w:val="00855181"/>
    <w:rsid w:val="00882F23"/>
    <w:rsid w:val="0089047A"/>
    <w:rsid w:val="008A1020"/>
    <w:rsid w:val="008A1250"/>
    <w:rsid w:val="008A1DC1"/>
    <w:rsid w:val="008A1FCF"/>
    <w:rsid w:val="008B1112"/>
    <w:rsid w:val="008C78F5"/>
    <w:rsid w:val="008F41EA"/>
    <w:rsid w:val="00914419"/>
    <w:rsid w:val="00962E61"/>
    <w:rsid w:val="00986331"/>
    <w:rsid w:val="009A6667"/>
    <w:rsid w:val="009C7105"/>
    <w:rsid w:val="009D49A2"/>
    <w:rsid w:val="009D5D9A"/>
    <w:rsid w:val="00A122BB"/>
    <w:rsid w:val="00A37F9E"/>
    <w:rsid w:val="00A85670"/>
    <w:rsid w:val="00AB7FE5"/>
    <w:rsid w:val="00AC1E5A"/>
    <w:rsid w:val="00B54AD3"/>
    <w:rsid w:val="00B62B99"/>
    <w:rsid w:val="00B643D0"/>
    <w:rsid w:val="00B71E93"/>
    <w:rsid w:val="00B87E22"/>
    <w:rsid w:val="00BA3E51"/>
    <w:rsid w:val="00BB3142"/>
    <w:rsid w:val="00BD5DCA"/>
    <w:rsid w:val="00BD6049"/>
    <w:rsid w:val="00BE6677"/>
    <w:rsid w:val="00C155FC"/>
    <w:rsid w:val="00C532FC"/>
    <w:rsid w:val="00C75D84"/>
    <w:rsid w:val="00C857CB"/>
    <w:rsid w:val="00CA5CD9"/>
    <w:rsid w:val="00CE3263"/>
    <w:rsid w:val="00D04093"/>
    <w:rsid w:val="00D0794D"/>
    <w:rsid w:val="00D140DF"/>
    <w:rsid w:val="00D666BB"/>
    <w:rsid w:val="00D720DF"/>
    <w:rsid w:val="00D92ED4"/>
    <w:rsid w:val="00D94ABF"/>
    <w:rsid w:val="00DF32E6"/>
    <w:rsid w:val="00E041D5"/>
    <w:rsid w:val="00E20245"/>
    <w:rsid w:val="00E4379F"/>
    <w:rsid w:val="00E65596"/>
    <w:rsid w:val="00E91F84"/>
    <w:rsid w:val="00EA0042"/>
    <w:rsid w:val="00EA4503"/>
    <w:rsid w:val="00EB1D1B"/>
    <w:rsid w:val="00EE6C12"/>
    <w:rsid w:val="00F36875"/>
    <w:rsid w:val="00F51E3E"/>
    <w:rsid w:val="00F53B71"/>
    <w:rsid w:val="00F716E1"/>
    <w:rsid w:val="00F7521F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9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F7842BC6E9446F84A44A85633D0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7E865-05BC-4A94-A36C-5B9522C0F821}"/>
      </w:docPartPr>
      <w:docPartBody>
        <w:p w:rsidR="0054628E" w:rsidRDefault="001B07F4">
          <w:pPr>
            <w:pStyle w:val="35F7842BC6E9446F84A44A85633D0625"/>
          </w:pPr>
          <w:r w:rsidRPr="00711EEA">
            <w:rPr>
              <w:noProof/>
              <w:lang w:bidi="es-ES"/>
            </w:rPr>
            <w:t>CONTACTO</w:t>
          </w:r>
        </w:p>
      </w:docPartBody>
    </w:docPart>
    <w:docPart>
      <w:docPartPr>
        <w:name w:val="79AF07B40898461384D9E99EBD39C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AFE8-5A47-4751-B0F2-3A0938563044}"/>
      </w:docPartPr>
      <w:docPartBody>
        <w:p w:rsidR="0054628E" w:rsidRDefault="001B07F4">
          <w:pPr>
            <w:pStyle w:val="79AF07B40898461384D9E99EBD39CBFC"/>
          </w:pPr>
          <w:r w:rsidRPr="00711EEA">
            <w:rPr>
              <w:noProof/>
              <w:lang w:bidi="es-ES"/>
            </w:rPr>
            <w:t>PERFIL</w:t>
          </w:r>
        </w:p>
      </w:docPartBody>
    </w:docPart>
    <w:docPart>
      <w:docPartPr>
        <w:name w:val="E85B244B11674055ACD51FB89FAD2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7E975-FEC2-4F14-84CB-9EA23B20483A}"/>
      </w:docPartPr>
      <w:docPartBody>
        <w:p w:rsidR="0054628E" w:rsidRDefault="001B07F4">
          <w:pPr>
            <w:pStyle w:val="E85B244B11674055ACD51FB89FAD2C30"/>
          </w:pPr>
          <w:r w:rsidRPr="00711EEA">
            <w:rPr>
              <w:noProof/>
              <w:lang w:bidi="es-ES"/>
            </w:rPr>
            <w:t>EXPERIENCIA</w:t>
          </w:r>
        </w:p>
      </w:docPartBody>
    </w:docPart>
    <w:docPart>
      <w:docPartPr>
        <w:name w:val="CAA6D15439CD4A07BE1D336A15977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29B66-E60A-4F5C-88BC-58BBEF489D47}"/>
      </w:docPartPr>
      <w:docPartBody>
        <w:p w:rsidR="0054628E" w:rsidRDefault="001B07F4">
          <w:pPr>
            <w:pStyle w:val="CAA6D15439CD4A07BE1D336A15977531"/>
          </w:pPr>
          <w:r w:rsidRPr="00711EEA">
            <w:rPr>
              <w:noProof/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F4"/>
    <w:rsid w:val="001B07F4"/>
    <w:rsid w:val="001F21F8"/>
    <w:rsid w:val="00231611"/>
    <w:rsid w:val="0054628E"/>
    <w:rsid w:val="00CF61B6"/>
    <w:rsid w:val="00D9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8AB471C83041F5B3D5FA15B6AEE4DE">
    <w:name w:val="828AB471C83041F5B3D5FA15B6AEE4DE"/>
  </w:style>
  <w:style w:type="paragraph" w:customStyle="1" w:styleId="C2476567506C4435957D4CF13640073D">
    <w:name w:val="C2476567506C4435957D4CF13640073D"/>
  </w:style>
  <w:style w:type="paragraph" w:customStyle="1" w:styleId="35F7842BC6E9446F84A44A85633D0625">
    <w:name w:val="35F7842BC6E9446F84A44A85633D0625"/>
  </w:style>
  <w:style w:type="paragraph" w:customStyle="1" w:styleId="FF83946462CE40CB9CF446A904EC2C5C">
    <w:name w:val="FF83946462CE40CB9CF446A904EC2C5C"/>
  </w:style>
  <w:style w:type="paragraph" w:customStyle="1" w:styleId="5D7724F89DF246A1AAE1E3175AF73339">
    <w:name w:val="5D7724F89DF246A1AAE1E3175AF73339"/>
  </w:style>
  <w:style w:type="paragraph" w:customStyle="1" w:styleId="87AC70A40BF04F0392F30ABB77886931">
    <w:name w:val="87AC70A40BF04F0392F30ABB77886931"/>
  </w:style>
  <w:style w:type="paragraph" w:customStyle="1" w:styleId="FAAF1E58075C4DBEAD07429EA4E09F75">
    <w:name w:val="FAAF1E58075C4DBEAD07429EA4E09F75"/>
  </w:style>
  <w:style w:type="paragraph" w:customStyle="1" w:styleId="79AF07B40898461384D9E99EBD39CBFC">
    <w:name w:val="79AF07B40898461384D9E99EBD39CBFC"/>
  </w:style>
  <w:style w:type="paragraph" w:customStyle="1" w:styleId="2A44D2EDF09C419C86FF605D43414D98">
    <w:name w:val="2A44D2EDF09C419C86FF605D43414D98"/>
  </w:style>
  <w:style w:type="paragraph" w:customStyle="1" w:styleId="6ECBF560E8734CD3BC4990F22F2CC749">
    <w:name w:val="6ECBF560E8734CD3BC4990F22F2CC749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5B9BD5" w:themeColor="accent1"/>
      <w:sz w:val="26"/>
      <w:szCs w:val="18"/>
      <w:lang w:val="en-US" w:eastAsia="en-US"/>
    </w:rPr>
  </w:style>
  <w:style w:type="paragraph" w:customStyle="1" w:styleId="9F142F689477441C91EE6BAFFEFA5DA7">
    <w:name w:val="9F142F689477441C91EE6BAFFEFA5DA7"/>
  </w:style>
  <w:style w:type="paragraph" w:customStyle="1" w:styleId="E85B244B11674055ACD51FB89FAD2C30">
    <w:name w:val="E85B244B11674055ACD51FB89FAD2C30"/>
  </w:style>
  <w:style w:type="paragraph" w:customStyle="1" w:styleId="B2DA8FA4C4DF4AA5896C661F647E9AC8">
    <w:name w:val="B2DA8FA4C4DF4AA5896C661F647E9AC8"/>
  </w:style>
  <w:style w:type="paragraph" w:customStyle="1" w:styleId="B4B8D1E9C19842EC8C0C71DD10E65550">
    <w:name w:val="B4B8D1E9C19842EC8C0C71DD10E65550"/>
  </w:style>
  <w:style w:type="paragraph" w:customStyle="1" w:styleId="B6655EC2D3F649A593F2FD815E1D4B9A">
    <w:name w:val="B6655EC2D3F649A593F2FD815E1D4B9A"/>
  </w:style>
  <w:style w:type="paragraph" w:customStyle="1" w:styleId="26A4B74769A54D05AB735FD70547E459">
    <w:name w:val="26A4B74769A54D05AB735FD70547E459"/>
  </w:style>
  <w:style w:type="paragraph" w:customStyle="1" w:styleId="C5C209BED530499AA8CFF90630982023">
    <w:name w:val="C5C209BED530499AA8CFF90630982023"/>
  </w:style>
  <w:style w:type="paragraph" w:customStyle="1" w:styleId="EFBB50B67470455292CA96DFE84E68D3">
    <w:name w:val="EFBB50B67470455292CA96DFE84E68D3"/>
  </w:style>
  <w:style w:type="paragraph" w:customStyle="1" w:styleId="036F27938AAB472AB5AB3672513AAA1D">
    <w:name w:val="036F27938AAB472AB5AB3672513AAA1D"/>
  </w:style>
  <w:style w:type="paragraph" w:customStyle="1" w:styleId="0051E20E0A064F069F0F9F733324AA9B">
    <w:name w:val="0051E20E0A064F069F0F9F733324AA9B"/>
  </w:style>
  <w:style w:type="paragraph" w:customStyle="1" w:styleId="40798C40FEC64E29A9C9012CD86CABCB">
    <w:name w:val="40798C40FEC64E29A9C9012CD86CABCB"/>
  </w:style>
  <w:style w:type="paragraph" w:customStyle="1" w:styleId="CAA6D15439CD4A07BE1D336A15977531">
    <w:name w:val="CAA6D15439CD4A07BE1D336A15977531"/>
  </w:style>
  <w:style w:type="paragraph" w:customStyle="1" w:styleId="1CE3701E859F44ECBD7BC735697C4981">
    <w:name w:val="1CE3701E859F44ECBD7BC735697C4981"/>
  </w:style>
  <w:style w:type="paragraph" w:customStyle="1" w:styleId="D0F7954DBCD24623AC6B00F44A2B5647">
    <w:name w:val="D0F7954DBCD24623AC6B00F44A2B5647"/>
  </w:style>
  <w:style w:type="paragraph" w:customStyle="1" w:styleId="1A693FA705D74B39AA485254DCF3A2CA">
    <w:name w:val="1A693FA705D74B39AA485254DCF3A2CA"/>
  </w:style>
  <w:style w:type="paragraph" w:customStyle="1" w:styleId="FF99A754E8744BDDAEB7914748D54C25">
    <w:name w:val="FF99A754E8744BDDAEB7914748D54C25"/>
  </w:style>
  <w:style w:type="paragraph" w:customStyle="1" w:styleId="09AD531F390E425DB25A2321B07C7F2D">
    <w:name w:val="09AD531F390E425DB25A2321B07C7F2D"/>
  </w:style>
  <w:style w:type="paragraph" w:customStyle="1" w:styleId="9EE4D9D9223A43D5910DAFB1350AB99F">
    <w:name w:val="9EE4D9D9223A43D5910DAFB1350AB99F"/>
  </w:style>
  <w:style w:type="paragraph" w:customStyle="1" w:styleId="61A9773BAC954C2D95A8144DDE60AE54">
    <w:name w:val="61A9773BAC954C2D95A8144DDE60AE54"/>
    <w:rsid w:val="00CF61B6"/>
    <w:rPr>
      <w:lang w:val="en-US" w:eastAsia="en-US"/>
    </w:rPr>
  </w:style>
  <w:style w:type="paragraph" w:customStyle="1" w:styleId="B1703171F54141AD8B17FB2278473573">
    <w:name w:val="B1703171F54141AD8B17FB2278473573"/>
    <w:rsid w:val="00CF61B6"/>
    <w:rPr>
      <w:lang w:val="en-US" w:eastAsia="en-US"/>
    </w:rPr>
  </w:style>
  <w:style w:type="paragraph" w:customStyle="1" w:styleId="4F53270CE9B54012BD20318E4BF9B1A1">
    <w:name w:val="4F53270CE9B54012BD20318E4BF9B1A1"/>
    <w:rsid w:val="00CF61B6"/>
    <w:rPr>
      <w:lang w:val="en-US" w:eastAsia="en-US"/>
    </w:rPr>
  </w:style>
  <w:style w:type="paragraph" w:customStyle="1" w:styleId="CFFFD99BD6A54C7D935CA69AFE4AE697">
    <w:name w:val="CFFFD99BD6A54C7D935CA69AFE4AE697"/>
    <w:rsid w:val="00CF61B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45D641A-717F-4B7A-9501-32FBC80A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2024-07-30T20:17:00Z</dcterms:created>
  <dcterms:modified xsi:type="dcterms:W3CDTF">2024-09-16T10:17:00Z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